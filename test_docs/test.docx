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FE470" w14:textId="7F3B80CB" w:rsidR="00493199" w:rsidRPr="0005339E" w:rsidRDefault="00493199" w:rsidP="00493199">
      <w:pPr>
        <w:tabs>
          <w:tab w:val="left" w:pos="4995"/>
        </w:tabs>
        <w:spacing w:after="0" w:line="240" w:lineRule="auto"/>
        <w:rPr>
          <w:rFonts w:cstheme="minorHAnsi"/>
          <w:b/>
          <w:bCs/>
          <w:sz w:val="24"/>
          <w:szCs w:val="24"/>
        </w:rPr>
      </w:pPr>
      <w:r w:rsidRPr="0005339E">
        <w:rPr>
          <w:rFonts w:cstheme="minorHAnsi"/>
          <w:b/>
          <w:bCs/>
          <w:sz w:val="24"/>
          <w:szCs w:val="24"/>
        </w:rPr>
        <w:t xml:space="preserve">Student Name: </w:t>
      </w:r>
      <w:sdt>
        <w:sdtPr>
          <w:rPr>
            <w:rFonts w:cstheme="minorHAnsi"/>
            <w:b/>
            <w:bCs/>
            <w:sz w:val="24"/>
            <w:szCs w:val="24"/>
          </w:rPr>
          <w:id w:val="-1069725825"/>
          <w:placeholder>
            <w:docPart w:val="0115EC82981042458C8364ABA0C0C91D"/>
          </w:placeholder>
        </w:sdtPr>
        <w:sdtContent>
          <w:r w:rsidR="00030EA1">
            <w:rPr>
              <w:rFonts w:cstheme="minorHAnsi"/>
              <w:b/>
              <w:bCs/>
              <w:sz w:val="24"/>
              <w:szCs w:val="24"/>
            </w:rPr>
            <w:t>Amanda Murphy</w:t>
          </w:r>
        </w:sdtContent>
      </w:sdt>
      <w:r w:rsidRPr="0005339E">
        <w:rPr>
          <w:rFonts w:cstheme="minorHAnsi"/>
          <w:b/>
          <w:bCs/>
          <w:sz w:val="24"/>
          <w:szCs w:val="24"/>
        </w:rPr>
        <w:tab/>
      </w:r>
    </w:p>
    <w:p w14:paraId="62CB8FB3" w14:textId="4C7AD200" w:rsidR="00493199" w:rsidRPr="008E7F5A" w:rsidRDefault="00493199" w:rsidP="00493199">
      <w:pPr>
        <w:spacing w:after="0" w:line="240" w:lineRule="auto"/>
        <w:rPr>
          <w:rFonts w:cstheme="minorHAnsi"/>
          <w:b/>
          <w:bCs/>
          <w:sz w:val="24"/>
          <w:szCs w:val="24"/>
        </w:rPr>
      </w:pPr>
      <w:r>
        <w:rPr>
          <w:rFonts w:cstheme="minorHAnsi"/>
          <w:b/>
          <w:bCs/>
          <w:sz w:val="24"/>
          <w:szCs w:val="24"/>
        </w:rPr>
        <w:t>Access</w:t>
      </w:r>
      <w:r w:rsidRPr="0005339E">
        <w:rPr>
          <w:rFonts w:cstheme="minorHAnsi"/>
          <w:b/>
          <w:bCs/>
          <w:sz w:val="24"/>
          <w:szCs w:val="24"/>
        </w:rPr>
        <w:t xml:space="preserve"> Code (located on the </w:t>
      </w:r>
      <w:r>
        <w:rPr>
          <w:rFonts w:cstheme="minorHAnsi"/>
          <w:b/>
          <w:bCs/>
          <w:sz w:val="24"/>
          <w:szCs w:val="24"/>
        </w:rPr>
        <w:t xml:space="preserve">underside of the </w:t>
      </w:r>
      <w:r w:rsidRPr="0005339E">
        <w:rPr>
          <w:rFonts w:cstheme="minorHAnsi"/>
          <w:b/>
          <w:bCs/>
          <w:sz w:val="24"/>
          <w:szCs w:val="24"/>
        </w:rPr>
        <w:t xml:space="preserve">lid of your lab kit): </w:t>
      </w:r>
      <w:sdt>
        <w:sdtPr>
          <w:rPr>
            <w:rFonts w:cstheme="minorHAnsi"/>
            <w:b/>
            <w:bCs/>
            <w:sz w:val="24"/>
            <w:szCs w:val="24"/>
          </w:rPr>
          <w:id w:val="898627209"/>
          <w:placeholder>
            <w:docPart w:val="0115EC82981042458C8364ABA0C0C91D"/>
          </w:placeholder>
        </w:sdtPr>
        <w:sdtContent>
          <w:r w:rsidR="00030EA1">
            <w:rPr>
              <w:rFonts w:cstheme="minorHAnsi"/>
              <w:b/>
              <w:bCs/>
              <w:sz w:val="24"/>
              <w:szCs w:val="24"/>
            </w:rPr>
            <w:t>No lab kit, using own materials with Straighter line permission</w:t>
          </w:r>
        </w:sdtContent>
      </w:sdt>
    </w:p>
    <w:p w14:paraId="29B41A40" w14:textId="2561D227" w:rsidR="00493199" w:rsidRPr="00493199" w:rsidRDefault="00493199" w:rsidP="00B84A30">
      <w:pPr>
        <w:rPr>
          <w:rFonts w:cstheme="minorHAnsi"/>
          <w:b/>
          <w:color w:val="44546A" w:themeColor="text2"/>
          <w:sz w:val="24"/>
          <w:szCs w:val="24"/>
        </w:rPr>
      </w:pPr>
      <w:r>
        <w:rPr>
          <w:rFonts w:cstheme="minorHAnsi"/>
          <w:b/>
          <w:color w:val="FFFFFF" w:themeColor="background1"/>
          <w:sz w:val="24"/>
          <w:szCs w:val="24"/>
        </w:rPr>
        <w:br/>
      </w:r>
      <w:r w:rsidRPr="0005339E">
        <w:rPr>
          <w:rFonts w:cstheme="minorHAnsi"/>
          <w:b/>
          <w:color w:val="44546A" w:themeColor="text2"/>
          <w:sz w:val="24"/>
          <w:szCs w:val="24"/>
        </w:rPr>
        <w:t>Pre-Lab Questions</w:t>
      </w:r>
      <w:r w:rsidRPr="0005339E">
        <w:rPr>
          <w:rFonts w:cstheme="minorHAnsi"/>
          <w:b/>
          <w:color w:val="FFFFFF" w:themeColor="background1"/>
          <w:sz w:val="24"/>
          <w:szCs w:val="24"/>
        </w:rPr>
        <w:t>”</w:t>
      </w:r>
    </w:p>
    <w:p w14:paraId="525DA9A5" w14:textId="297B9A59" w:rsidR="00B84A30" w:rsidRDefault="00B84A30" w:rsidP="00B84A30">
      <w:pPr>
        <w:pStyle w:val="ListParagraph"/>
      </w:pPr>
      <w:r w:rsidRPr="002864D8">
        <w:t>Explain how the First Law of Thermodynamics relates to metabolism in humans.</w:t>
      </w:r>
      <w:r w:rsidR="00493199">
        <w:br/>
      </w:r>
      <w:sdt>
        <w:sdtPr>
          <w:rPr>
            <w:rFonts w:cstheme="minorHAnsi"/>
            <w:b/>
            <w:bCs/>
            <w:sz w:val="24"/>
            <w:szCs w:val="24"/>
          </w:rPr>
          <w:id w:val="-647132242"/>
          <w:placeholder>
            <w:docPart w:val="9A5653D49528274181D61569F556CF39"/>
          </w:placeholder>
        </w:sdtPr>
        <w:sdtContent>
          <w:r w:rsidR="00030EA1">
            <w:rPr>
              <w:rFonts w:cstheme="minorHAnsi"/>
              <w:b/>
              <w:bCs/>
              <w:sz w:val="24"/>
              <w:szCs w:val="24"/>
            </w:rPr>
            <w:t>Through the First Law of Thermodynamics metabolism in humans is defined as the process through which food is converted into energy for the human body to consume for activities.  Metabolism of the human body is a prime example of the first law of thermodynamics in action.</w:t>
          </w:r>
        </w:sdtContent>
      </w:sdt>
    </w:p>
    <w:p w14:paraId="7710FE5F" w14:textId="68E57EE4" w:rsidR="00B84A30" w:rsidRDefault="00B84A30" w:rsidP="00B84A30">
      <w:pPr>
        <w:pStyle w:val="ListParagraph"/>
      </w:pPr>
      <w:r w:rsidRPr="002864D8">
        <w:t>When does work have a positive magnitude in the equation for the first law of thermodynamics? When is it negative?</w:t>
      </w:r>
      <w:r w:rsidR="00493199">
        <w:br/>
      </w:r>
      <w:sdt>
        <w:sdtPr>
          <w:rPr>
            <w:rFonts w:cstheme="minorHAnsi"/>
            <w:b/>
            <w:bCs/>
            <w:sz w:val="24"/>
            <w:szCs w:val="24"/>
          </w:rPr>
          <w:id w:val="1034315368"/>
          <w:placeholder>
            <w:docPart w:val="865BF211A1FA2340A7BF966CB4EE88BE"/>
          </w:placeholder>
        </w:sdtPr>
        <w:sdtContent>
          <w:r w:rsidR="00030EA1">
            <w:rPr>
              <w:rFonts w:cstheme="minorHAnsi"/>
              <w:b/>
              <w:bCs/>
              <w:sz w:val="24"/>
              <w:szCs w:val="24"/>
            </w:rPr>
            <w:t xml:space="preserve">In the equation for the first law of thermodynamics work has a positive magnitude when the system does work on its surrounding such as gas in a balloon pushing against the rubber causing it to expand.  It is negative when the work is </w:t>
          </w:r>
          <w:proofErr w:type="gramStart"/>
          <w:r w:rsidR="00030EA1">
            <w:rPr>
              <w:rFonts w:cstheme="minorHAnsi"/>
              <w:b/>
              <w:bCs/>
              <w:sz w:val="24"/>
              <w:szCs w:val="24"/>
            </w:rPr>
            <w:t>internal</w:t>
          </w:r>
          <w:proofErr w:type="gramEnd"/>
          <w:r w:rsidR="00030EA1">
            <w:rPr>
              <w:rFonts w:cstheme="minorHAnsi"/>
              <w:b/>
              <w:bCs/>
              <w:sz w:val="24"/>
              <w:szCs w:val="24"/>
            </w:rPr>
            <w:t xml:space="preserve"> or an outside force is causing the gas to compress or shrink inwardly.</w:t>
          </w:r>
        </w:sdtContent>
      </w:sdt>
    </w:p>
    <w:p w14:paraId="3236CEF0" w14:textId="208CFBB3" w:rsidR="00D363E3" w:rsidRDefault="00B84A30" w:rsidP="00B84A30">
      <w:pPr>
        <w:pStyle w:val="ListParagraph"/>
      </w:pPr>
      <w:r w:rsidRPr="002864D8">
        <w:t xml:space="preserve">A thermodynamic process that maintains a constant volume is called an </w:t>
      </w:r>
      <w:r w:rsidRPr="002864D8">
        <w:rPr>
          <w:b/>
          <w:bCs/>
        </w:rPr>
        <w:t>isochoric process</w:t>
      </w:r>
      <w:r w:rsidRPr="002864D8">
        <w:t>. During these types of processes, the gas does no work because it is not increasing the volume of the container. If you sealed off the top of a water bottle and shook 100 mL of water for two minutes, you would find that the water is warmer when you take a drink. If you shook the water long enough to raise the water’s temperature 5 ºC, what is the change in internal energy of the system?</w:t>
      </w:r>
      <w:r w:rsidR="00493199">
        <w:br/>
      </w:r>
      <w:sdt>
        <w:sdtPr>
          <w:rPr>
            <w:rFonts w:cstheme="minorHAnsi"/>
            <w:b/>
            <w:bCs/>
            <w:sz w:val="24"/>
            <w:szCs w:val="24"/>
          </w:rPr>
          <w:id w:val="1202598817"/>
          <w:placeholder>
            <w:docPart w:val="951844CDE6FDB1469716451DAD852DE6"/>
          </w:placeholder>
        </w:sdtPr>
        <w:sdtContent>
          <w:r w:rsidR="006956B8">
            <w:rPr>
              <w:rFonts w:cstheme="minorHAnsi"/>
              <w:b/>
              <w:bCs/>
              <w:sz w:val="24"/>
              <w:szCs w:val="24"/>
            </w:rPr>
            <w:t>The kinetic energy of the water molecules</w:t>
          </w:r>
          <w:r w:rsidR="00ED417D">
            <w:rPr>
              <w:rFonts w:cstheme="minorHAnsi"/>
              <w:b/>
              <w:bCs/>
              <w:sz w:val="24"/>
              <w:szCs w:val="24"/>
            </w:rPr>
            <w:t xml:space="preserve"> </w:t>
          </w:r>
          <w:r w:rsidR="006956B8">
            <w:rPr>
              <w:rFonts w:cstheme="minorHAnsi"/>
              <w:b/>
              <w:bCs/>
              <w:sz w:val="24"/>
              <w:szCs w:val="24"/>
            </w:rPr>
            <w:t>is increasing which is in turn causing the temperature of the water to increase.</w:t>
          </w:r>
        </w:sdtContent>
      </w:sdt>
    </w:p>
    <w:p w14:paraId="7BADA7EC" w14:textId="3BEE71B6" w:rsidR="00D363E3" w:rsidRDefault="00D363E3" w:rsidP="00D363E3">
      <w:pPr>
        <w:pStyle w:val="ListParagraph"/>
      </w:pPr>
      <w:r w:rsidRPr="00496AF6">
        <w:t>When you put a few drops of food coloring in water, the molecules of food coloring will eventually diffuse throughout the whole glass. Use the Second Law of Thermodynamics to explain why the entropy of the diffused food coloring is greater than when you initially drop the food coloring into the water.</w:t>
      </w:r>
      <w:r w:rsidR="00493199">
        <w:br/>
      </w:r>
      <w:sdt>
        <w:sdtPr>
          <w:rPr>
            <w:rFonts w:cstheme="minorHAnsi"/>
            <w:b/>
            <w:bCs/>
            <w:sz w:val="24"/>
            <w:szCs w:val="24"/>
          </w:rPr>
          <w:id w:val="-472677568"/>
          <w:placeholder>
            <w:docPart w:val="7CFF46086C86914F8C6F8E2169637970"/>
          </w:placeholder>
        </w:sdtPr>
        <w:sdtContent>
          <w:r w:rsidR="00ED417D">
            <w:rPr>
              <w:rFonts w:cstheme="minorHAnsi"/>
              <w:b/>
              <w:bCs/>
              <w:sz w:val="24"/>
              <w:szCs w:val="24"/>
            </w:rPr>
            <w:t>When a drop of food coloring is added to water the color is concentrated in the one space but overtime the molecules of the water diffuse the food color until the concentration lowers as the color spreads throughout the whole container of water.</w:t>
          </w:r>
        </w:sdtContent>
      </w:sdt>
    </w:p>
    <w:p w14:paraId="501007AA" w14:textId="6784713D" w:rsidR="00D363E3" w:rsidRPr="00496AF6" w:rsidRDefault="00D363E3" w:rsidP="00D363E3">
      <w:pPr>
        <w:pStyle w:val="ListParagraph"/>
      </w:pPr>
      <w:r w:rsidRPr="00496AF6">
        <w:lastRenderedPageBreak/>
        <w:t xml:space="preserve">If you roll two dice of different colors, the sum of the individual dice can be equal to the numbers 2 through 12. The sum of the dice is the </w:t>
      </w:r>
      <w:r w:rsidRPr="00496AF6">
        <w:rPr>
          <w:b/>
          <w:bCs/>
        </w:rPr>
        <w:t xml:space="preserve">macrostate </w:t>
      </w:r>
      <w:r w:rsidRPr="00496AF6">
        <w:t xml:space="preserve">of this system. The numbers on each individual die is equal to the </w:t>
      </w:r>
      <w:r w:rsidRPr="00496AF6">
        <w:rPr>
          <w:b/>
          <w:bCs/>
        </w:rPr>
        <w:t xml:space="preserve">microstate </w:t>
      </w:r>
      <w:r w:rsidRPr="00496AF6">
        <w:t xml:space="preserve">of the system. For example, if you roll a white and black die and the white lands on a 3 and the black die lands on a 4, then the microstate of the system is “3 and 4” while the macrostate is “7”. Given this information, complete Table 1. A macrostate of 3 has been completed for you (dice images are included as a visual aid). </w:t>
      </w:r>
    </w:p>
    <w:p w14:paraId="1202D336" w14:textId="77777777" w:rsidR="00D363E3" w:rsidRPr="00496AF6" w:rsidRDefault="00D363E3" w:rsidP="00D363E3">
      <w:pPr>
        <w:spacing w:after="0" w:line="276" w:lineRule="auto"/>
        <w:rPr>
          <w:rFonts w:cs="Arial"/>
        </w:rPr>
      </w:pPr>
    </w:p>
    <w:p w14:paraId="116D78EA" w14:textId="77777777" w:rsidR="00D363E3" w:rsidRDefault="00D363E3" w:rsidP="00D363E3">
      <w:pPr>
        <w:pStyle w:val="TableCaption"/>
      </w:pPr>
      <w:r>
        <w:rPr>
          <w:rFonts w:ascii="Times New Roman" w:hAnsi="Times New Roman"/>
          <w:noProof/>
        </w:rPr>
        <mc:AlternateContent>
          <mc:Choice Requires="wps">
            <w:drawing>
              <wp:anchor distT="0" distB="0" distL="114300" distR="114300" simplePos="0" relativeHeight="251660288" behindDoc="0" locked="0" layoutInCell="1" allowOverlap="1" wp14:anchorId="5555873C" wp14:editId="4D31E7A8">
                <wp:simplePos x="0" y="0"/>
                <wp:positionH relativeFrom="column">
                  <wp:posOffset>678815</wp:posOffset>
                </wp:positionH>
                <wp:positionV relativeFrom="paragraph">
                  <wp:posOffset>4621530</wp:posOffset>
                </wp:positionV>
                <wp:extent cx="6491605" cy="3907790"/>
                <wp:effectExtent l="2540" t="1905" r="1905"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6491605" cy="3907790"/>
                        </a:xfrm>
                        <a:prstGeom prst="rect">
                          <a:avLst/>
                        </a:prstGeom>
                        <a:noFill/>
                        <a:ln>
                          <a:noFill/>
                        </a:ln>
                        <a:extLst>
                          <a:ext uri="{91240B29-F687-4F45-9708-019B960494DF}">
                            <a14:hiddenLine xmlns:a14="http://schemas.microsoft.com/office/drawing/2010/main" w="9525" algn="in">
                              <a:no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B65966" id="Rectangle 2" o:spid="_x0000_s1026" style="position:absolute;margin-left:53.45pt;margin-top:363.9pt;width:511.15pt;height:30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" filled="f" stroked="f" insetpen="t">
                <o:lock v:ext="edit" shapetype="t"/>
                <v:textbox inset="0,0,0,0"/>
              </v:rect>
            </w:pict>
          </mc:Fallback>
        </mc:AlternateContent>
      </w:r>
      <w:r>
        <w:t>Table 1: Possible Microstate Data for 2 Dice</w:t>
      </w:r>
    </w:p>
    <w:p w14:paraId="2FC468A0" w14:textId="77777777" w:rsidR="00D363E3" w:rsidRDefault="00D363E3" w:rsidP="00D363E3">
      <w:pPr>
        <w:spacing w:after="0" w:line="240" w:lineRule="auto"/>
        <w:jc w:val="center"/>
        <w:rPr>
          <w:rFonts w:ascii="Times New Roman" w:hAnsi="Times New Roman" w:cs="Times New Roman"/>
          <w:sz w:val="24"/>
          <w:szCs w:val="24"/>
        </w:rPr>
      </w:pPr>
    </w:p>
    <w:tbl>
      <w:tblPr>
        <w:tblW w:w="9358" w:type="dxa"/>
        <w:jc w:val="center"/>
        <w:tblCellMar>
          <w:left w:w="0" w:type="dxa"/>
          <w:right w:w="0" w:type="dxa"/>
        </w:tblCellMar>
        <w:tblLook w:val="04A0" w:firstRow="1" w:lastRow="0" w:firstColumn="1" w:lastColumn="0" w:noHBand="0" w:noVBand="1"/>
      </w:tblPr>
      <w:tblGrid>
        <w:gridCol w:w="2111"/>
        <w:gridCol w:w="2488"/>
        <w:gridCol w:w="2551"/>
        <w:gridCol w:w="2208"/>
      </w:tblGrid>
      <w:tr w:rsidR="00D363E3" w14:paraId="20B26961" w14:textId="77777777" w:rsidTr="00576126">
        <w:trPr>
          <w:trHeight w:val="854"/>
          <w:jc w:val="center"/>
        </w:trPr>
        <w:tc>
          <w:tcPr>
            <w:tcW w:w="2111"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1CEE7DC5" w14:textId="77777777" w:rsidR="00D363E3" w:rsidRDefault="00D363E3" w:rsidP="00576126">
            <w:pPr>
              <w:pStyle w:val="TableHeaderRow"/>
            </w:pPr>
            <w:r>
              <w:t>Macrostate</w:t>
            </w:r>
          </w:p>
        </w:tc>
        <w:tc>
          <w:tcPr>
            <w:tcW w:w="2488"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045BB886" w14:textId="77777777" w:rsidR="00D363E3" w:rsidRDefault="00D363E3" w:rsidP="00576126">
            <w:pPr>
              <w:pStyle w:val="TableHeaderRow"/>
            </w:pPr>
            <w:r>
              <w:t>Possible Microstates</w:t>
            </w:r>
          </w:p>
          <w:p w14:paraId="4DC2AADF" w14:textId="77777777" w:rsidR="00D363E3" w:rsidRDefault="00D363E3" w:rsidP="00576126">
            <w:pPr>
              <w:pStyle w:val="TableHeaderRow"/>
            </w:pPr>
            <w:r>
              <w:t>(Dice Combinations)</w:t>
            </w:r>
          </w:p>
        </w:tc>
        <w:tc>
          <w:tcPr>
            <w:tcW w:w="2551"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4021FDB6" w14:textId="77777777" w:rsidR="00D363E3" w:rsidRDefault="00D363E3" w:rsidP="00576126">
            <w:pPr>
              <w:pStyle w:val="TableHeaderRow"/>
            </w:pPr>
            <w:r>
              <w:t xml:space="preserve">Number of Microstates, </w:t>
            </w:r>
            <w:r>
              <w:rPr>
                <w:lang w:val="el-GR"/>
              </w:rPr>
              <w:t>Ω</w:t>
            </w:r>
          </w:p>
        </w:tc>
        <w:tc>
          <w:tcPr>
            <w:tcW w:w="2208"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730EFAA4" w14:textId="77777777" w:rsidR="00D363E3" w:rsidRDefault="00D363E3" w:rsidP="00576126">
            <w:pPr>
              <w:pStyle w:val="TableHeaderRow"/>
              <w:rPr>
                <w:lang w:val="el-GR"/>
              </w:rPr>
            </w:pPr>
            <w:r>
              <w:t>Entropy S= k ln(</w:t>
            </w:r>
            <w:r>
              <w:rPr>
                <w:lang w:val="el-GR"/>
              </w:rPr>
              <w:t>Ω)</w:t>
            </w:r>
          </w:p>
        </w:tc>
      </w:tr>
      <w:tr w:rsidR="00D363E3" w14:paraId="118D45D3" w14:textId="77777777" w:rsidTr="00576126">
        <w:trPr>
          <w:trHeight w:val="45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7817531" w14:textId="77777777" w:rsidR="00D363E3" w:rsidRDefault="00D363E3" w:rsidP="00576126">
            <w:pPr>
              <w:pStyle w:val="TableContent"/>
              <w:rPr>
                <w:rFonts w:cs="Times New Roman"/>
              </w:rPr>
            </w:pPr>
            <w:r>
              <w:t>2</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C79D987" w14:textId="12F63338" w:rsidR="00D363E3" w:rsidRDefault="00D363E3" w:rsidP="00576126">
            <w:pPr>
              <w:widowControl w:val="0"/>
              <w:jc w:val="center"/>
              <w:rPr>
                <w:rFonts w:cs="Arial"/>
                <w:b/>
                <w:bCs/>
              </w:rPr>
            </w:pPr>
            <w:r>
              <w:rPr>
                <w:rFonts w:cs="Arial"/>
                <w:b/>
                <w:bCs/>
              </w:rPr>
              <w:t> </w:t>
            </w:r>
            <w:sdt>
              <w:sdtPr>
                <w:rPr>
                  <w:rFonts w:cstheme="minorHAnsi"/>
                  <w:b/>
                  <w:bCs/>
                  <w:sz w:val="24"/>
                  <w:szCs w:val="24"/>
                </w:rPr>
                <w:id w:val="1099835292"/>
                <w:placeholder>
                  <w:docPart w:val="2397DB340061084990D453EB44F0C918"/>
                </w:placeholder>
              </w:sdtPr>
              <w:sdtContent>
                <w:r w:rsidR="00ED417D">
                  <w:rPr>
                    <w:rFonts w:cstheme="minorHAnsi"/>
                    <w:b/>
                    <w:bCs/>
                    <w:sz w:val="24"/>
                    <w:szCs w:val="24"/>
                  </w:rPr>
                  <w:t>1 black and 1 white</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99AEC48" w14:textId="7FCF8A24" w:rsidR="00D363E3" w:rsidRDefault="00000000" w:rsidP="00576126">
            <w:pPr>
              <w:widowControl w:val="0"/>
              <w:jc w:val="center"/>
              <w:rPr>
                <w:rFonts w:cs="Arial"/>
                <w:b/>
                <w:bCs/>
              </w:rPr>
            </w:pPr>
            <w:sdt>
              <w:sdtPr>
                <w:rPr>
                  <w:rFonts w:cstheme="minorHAnsi"/>
                  <w:b/>
                  <w:bCs/>
                  <w:sz w:val="24"/>
                  <w:szCs w:val="24"/>
                </w:rPr>
                <w:id w:val="-1620673431"/>
                <w:placeholder>
                  <w:docPart w:val="C4C276961746C244A472D1DCFBA4F362"/>
                </w:placeholder>
              </w:sdtPr>
              <w:sdtContent>
                <w:r w:rsidR="00ED417D">
                  <w:rPr>
                    <w:rFonts w:cstheme="minorHAnsi"/>
                    <w:b/>
                    <w:bCs/>
                    <w:sz w:val="24"/>
                    <w:szCs w:val="24"/>
                  </w:rPr>
                  <w:t>1</w:t>
                </w:r>
              </w:sdtContent>
            </w:sdt>
            <w:r w:rsidR="00D363E3">
              <w:rPr>
                <w:rFonts w:cs="Arial"/>
                <w:b/>
                <w:bCs/>
              </w:rPr>
              <w:t> </w:t>
            </w:r>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76750A3" w14:textId="095449A1" w:rsidR="00D363E3" w:rsidRDefault="00000000" w:rsidP="00576126">
            <w:pPr>
              <w:widowControl w:val="0"/>
              <w:jc w:val="center"/>
              <w:rPr>
                <w:rFonts w:cs="Arial"/>
                <w:b/>
                <w:bCs/>
              </w:rPr>
            </w:pPr>
            <w:sdt>
              <w:sdtPr>
                <w:rPr>
                  <w:rFonts w:cstheme="minorHAnsi"/>
                  <w:b/>
                  <w:bCs/>
                  <w:sz w:val="24"/>
                  <w:szCs w:val="24"/>
                </w:rPr>
                <w:id w:val="-1307474143"/>
                <w:placeholder>
                  <w:docPart w:val="88B6B66436BBB7488711BB1C2609252A"/>
                </w:placeholder>
              </w:sdtPr>
              <w:sdtContent>
                <w:r w:rsidR="00662248">
                  <w:rPr>
                    <w:rFonts w:cstheme="minorHAnsi"/>
                    <w:b/>
                    <w:bCs/>
                    <w:sz w:val="24"/>
                    <w:szCs w:val="24"/>
                  </w:rPr>
                  <w:t>4.8 x 10^-24</w:t>
                </w:r>
              </w:sdtContent>
            </w:sdt>
            <w:r w:rsidR="00D363E3">
              <w:rPr>
                <w:rFonts w:cs="Arial"/>
                <w:b/>
                <w:bCs/>
              </w:rPr>
              <w:t> </w:t>
            </w:r>
          </w:p>
        </w:tc>
      </w:tr>
      <w:tr w:rsidR="00D363E3" w14:paraId="050E2261" w14:textId="77777777" w:rsidTr="00576126">
        <w:trPr>
          <w:trHeight w:val="712"/>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3BC6380" w14:textId="77777777" w:rsidR="00D363E3" w:rsidRDefault="00D363E3" w:rsidP="00576126">
            <w:pPr>
              <w:pStyle w:val="TableContent"/>
              <w:rPr>
                <w:rFonts w:cs="Times New Roman"/>
              </w:rPr>
            </w:pPr>
            <w:r>
              <w:t>3</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D421A04" w14:textId="77777777" w:rsidR="00D363E3" w:rsidRDefault="00D363E3" w:rsidP="00576126">
            <w:pPr>
              <w:widowControl w:val="0"/>
              <w:jc w:val="center"/>
              <w:rPr>
                <w:rFonts w:cs="Arial"/>
                <w:b/>
                <w:bCs/>
              </w:rPr>
            </w:pPr>
            <w:r>
              <w:rPr>
                <w:rFonts w:cs="Arial"/>
                <w:b/>
                <w:bCs/>
                <w:noProof/>
              </w:rPr>
              <w:drawing>
                <wp:anchor distT="0" distB="0" distL="114300" distR="114300" simplePos="0" relativeHeight="251661312" behindDoc="0" locked="0" layoutInCell="1" allowOverlap="1" wp14:anchorId="0E90F03A" wp14:editId="695C8C87">
                  <wp:simplePos x="0" y="0"/>
                  <wp:positionH relativeFrom="column">
                    <wp:posOffset>125730</wp:posOffset>
                  </wp:positionH>
                  <wp:positionV relativeFrom="paragraph">
                    <wp:posOffset>-24765</wp:posOffset>
                  </wp:positionV>
                  <wp:extent cx="1158240" cy="30734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cePic.PNG"/>
                          <pic:cNvPicPr/>
                        </pic:nvPicPr>
                        <pic:blipFill>
                          <a:blip r:embed="rId7">
                            <a:extLst>
                              <a:ext uri="{28A0092B-C50C-407E-A947-70E740481C1C}">
                                <a14:useLocalDpi xmlns:a14="http://schemas.microsoft.com/office/drawing/2010/main" val="0"/>
                              </a:ext>
                            </a:extLst>
                          </a:blip>
                          <a:stretch>
                            <a:fillRect/>
                          </a:stretch>
                        </pic:blipFill>
                        <pic:spPr>
                          <a:xfrm>
                            <a:off x="0" y="0"/>
                            <a:ext cx="1158240" cy="307340"/>
                          </a:xfrm>
                          <a:prstGeom prst="rect">
                            <a:avLst/>
                          </a:prstGeom>
                        </pic:spPr>
                      </pic:pic>
                    </a:graphicData>
                  </a:graphic>
                  <wp14:sizeRelH relativeFrom="margin">
                    <wp14:pctWidth>0</wp14:pctWidth>
                  </wp14:sizeRelH>
                  <wp14:sizeRelV relativeFrom="margin">
                    <wp14:pctHeight>0</wp14:pctHeight>
                  </wp14:sizeRelV>
                </wp:anchor>
              </w:drawing>
            </w:r>
            <w:r>
              <w:rPr>
                <w:rFonts w:cs="Arial"/>
                <w:b/>
                <w:bCs/>
              </w:rPr>
              <w:t> </w:t>
            </w:r>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BECD051" w14:textId="77777777" w:rsidR="00D363E3" w:rsidRDefault="00D363E3" w:rsidP="00576126">
            <w:pPr>
              <w:pStyle w:val="TableContent"/>
            </w:pPr>
            <w:r>
              <w:t>2</w:t>
            </w:r>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7006422" w14:textId="77777777" w:rsidR="00D363E3" w:rsidRDefault="00D363E3" w:rsidP="00576126">
            <w:pPr>
              <w:pStyle w:val="TableContent"/>
              <w:rPr>
                <w:vertAlign w:val="superscript"/>
              </w:rPr>
            </w:pPr>
            <w:r>
              <w:t>9.6 x 10</w:t>
            </w:r>
            <w:r>
              <w:rPr>
                <w:vertAlign w:val="superscript"/>
              </w:rPr>
              <w:t>-24</w:t>
            </w:r>
          </w:p>
        </w:tc>
      </w:tr>
      <w:tr w:rsidR="00D363E3" w14:paraId="7E7BFF16"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A49954B" w14:textId="77777777" w:rsidR="00D363E3" w:rsidRDefault="00D363E3" w:rsidP="00576126">
            <w:pPr>
              <w:pStyle w:val="TableContent"/>
              <w:rPr>
                <w:rFonts w:cs="Times New Roman"/>
              </w:rPr>
            </w:pPr>
            <w:r>
              <w:t>4</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3F11E9C" w14:textId="34C630A2" w:rsidR="00D363E3" w:rsidRDefault="00D363E3" w:rsidP="00576126">
            <w:pPr>
              <w:widowControl w:val="0"/>
              <w:jc w:val="center"/>
              <w:rPr>
                <w:rFonts w:cs="Arial"/>
                <w:b/>
                <w:bCs/>
              </w:rPr>
            </w:pPr>
            <w:r>
              <w:rPr>
                <w:rFonts w:cs="Arial"/>
                <w:b/>
                <w:bCs/>
              </w:rPr>
              <w:t> </w:t>
            </w:r>
            <w:sdt>
              <w:sdtPr>
                <w:rPr>
                  <w:rFonts w:cstheme="minorHAnsi"/>
                  <w:b/>
                  <w:bCs/>
                  <w:sz w:val="24"/>
                  <w:szCs w:val="24"/>
                </w:rPr>
                <w:id w:val="-532575652"/>
                <w:placeholder>
                  <w:docPart w:val="BBFCBF7C0BC56946AC5FCA2E43BAAA77"/>
                </w:placeholder>
              </w:sdtPr>
              <w:sdtContent>
                <w:r w:rsidR="00ED417D">
                  <w:rPr>
                    <w:rFonts w:cstheme="minorHAnsi"/>
                    <w:b/>
                    <w:bCs/>
                    <w:sz w:val="24"/>
                    <w:szCs w:val="24"/>
                  </w:rPr>
                  <w:t>(1,3), (2,2), (3,1)</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43021A3" w14:textId="40D94BBD" w:rsidR="00D363E3" w:rsidRDefault="00D363E3" w:rsidP="00576126">
            <w:pPr>
              <w:widowControl w:val="0"/>
              <w:jc w:val="center"/>
              <w:rPr>
                <w:rFonts w:cs="Arial"/>
                <w:b/>
                <w:bCs/>
              </w:rPr>
            </w:pPr>
            <w:r>
              <w:rPr>
                <w:rFonts w:cs="Arial"/>
                <w:b/>
                <w:bCs/>
              </w:rPr>
              <w:t> </w:t>
            </w:r>
            <w:sdt>
              <w:sdtPr>
                <w:rPr>
                  <w:rFonts w:cstheme="minorHAnsi"/>
                  <w:b/>
                  <w:bCs/>
                  <w:sz w:val="24"/>
                  <w:szCs w:val="24"/>
                </w:rPr>
                <w:id w:val="-1384327583"/>
                <w:placeholder>
                  <w:docPart w:val="ECBFC84D63D9CC438D413501C9865A03"/>
                </w:placeholder>
              </w:sdtPr>
              <w:sdtContent>
                <w:r w:rsidR="00ED417D">
                  <w:rPr>
                    <w:rFonts w:cstheme="minorHAnsi"/>
                    <w:b/>
                    <w:bCs/>
                    <w:sz w:val="24"/>
                    <w:szCs w:val="24"/>
                  </w:rPr>
                  <w:t>3</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5873153" w14:textId="223E6CFD" w:rsidR="00D363E3" w:rsidRDefault="00000000" w:rsidP="00576126">
            <w:pPr>
              <w:widowControl w:val="0"/>
              <w:jc w:val="center"/>
              <w:rPr>
                <w:rFonts w:cs="Arial"/>
                <w:b/>
                <w:bCs/>
              </w:rPr>
            </w:pPr>
            <w:sdt>
              <w:sdtPr>
                <w:rPr>
                  <w:rFonts w:cstheme="minorHAnsi"/>
                  <w:b/>
                  <w:bCs/>
                  <w:sz w:val="24"/>
                  <w:szCs w:val="24"/>
                </w:rPr>
                <w:id w:val="-614446601"/>
                <w:placeholder>
                  <w:docPart w:val="4336CD94FCE306458D4C1CA2355F863F"/>
                </w:placeholder>
              </w:sdtPr>
              <w:sdtContent>
                <w:r w:rsidR="00662248">
                  <w:rPr>
                    <w:rFonts w:cstheme="minorHAnsi"/>
                    <w:b/>
                    <w:bCs/>
                    <w:sz w:val="24"/>
                    <w:szCs w:val="24"/>
                  </w:rPr>
                  <w:t>15.4 x 10^-24</w:t>
                </w:r>
              </w:sdtContent>
            </w:sdt>
            <w:r w:rsidR="00D363E3">
              <w:rPr>
                <w:rFonts w:cs="Arial"/>
                <w:b/>
                <w:bCs/>
              </w:rPr>
              <w:t> </w:t>
            </w:r>
          </w:p>
        </w:tc>
      </w:tr>
      <w:tr w:rsidR="00D363E3" w14:paraId="6FEC0109"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5F5E933" w14:textId="77777777" w:rsidR="00D363E3" w:rsidRDefault="00D363E3" w:rsidP="00576126">
            <w:pPr>
              <w:pStyle w:val="TableContent"/>
              <w:rPr>
                <w:rFonts w:cs="Times New Roman"/>
              </w:rPr>
            </w:pPr>
            <w:r>
              <w:t>5</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6002D41" w14:textId="512B4FCC" w:rsidR="00D363E3" w:rsidRDefault="00D363E3" w:rsidP="00576126">
            <w:pPr>
              <w:widowControl w:val="0"/>
              <w:jc w:val="center"/>
              <w:rPr>
                <w:rFonts w:cs="Arial"/>
                <w:b/>
                <w:bCs/>
              </w:rPr>
            </w:pPr>
            <w:r>
              <w:rPr>
                <w:rFonts w:cs="Arial"/>
                <w:b/>
                <w:bCs/>
              </w:rPr>
              <w:t> </w:t>
            </w:r>
            <w:sdt>
              <w:sdtPr>
                <w:rPr>
                  <w:rFonts w:cstheme="minorHAnsi"/>
                  <w:b/>
                  <w:bCs/>
                  <w:sz w:val="24"/>
                  <w:szCs w:val="24"/>
                </w:rPr>
                <w:id w:val="144482618"/>
                <w:placeholder>
                  <w:docPart w:val="72F38B8E770B37438185873B4E8457FC"/>
                </w:placeholder>
              </w:sdtPr>
              <w:sdtContent>
                <w:r w:rsidR="00ED417D">
                  <w:rPr>
                    <w:rFonts w:cstheme="minorHAnsi"/>
                    <w:b/>
                    <w:bCs/>
                    <w:sz w:val="24"/>
                    <w:szCs w:val="24"/>
                  </w:rPr>
                  <w:t>(1,4), (2,3), (3,2), (4,1)</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FD50DD2" w14:textId="375E05DE" w:rsidR="00D363E3" w:rsidRDefault="00D363E3" w:rsidP="00576126">
            <w:pPr>
              <w:widowControl w:val="0"/>
              <w:jc w:val="center"/>
              <w:rPr>
                <w:rFonts w:cs="Arial"/>
                <w:b/>
                <w:bCs/>
              </w:rPr>
            </w:pPr>
            <w:r>
              <w:rPr>
                <w:rFonts w:cs="Arial"/>
                <w:b/>
                <w:bCs/>
              </w:rPr>
              <w:t> </w:t>
            </w:r>
            <w:sdt>
              <w:sdtPr>
                <w:rPr>
                  <w:rFonts w:cstheme="minorHAnsi"/>
                  <w:b/>
                  <w:bCs/>
                  <w:sz w:val="24"/>
                  <w:szCs w:val="24"/>
                </w:rPr>
                <w:id w:val="429314661"/>
                <w:placeholder>
                  <w:docPart w:val="0D1C3521B910E54DB6A5EE6ABEA8CDEE"/>
                </w:placeholder>
              </w:sdtPr>
              <w:sdtContent>
                <w:r w:rsidR="00ED417D">
                  <w:rPr>
                    <w:rFonts w:cstheme="minorHAnsi"/>
                    <w:b/>
                    <w:bCs/>
                    <w:sz w:val="24"/>
                    <w:szCs w:val="24"/>
                  </w:rPr>
                  <w:t>4</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B803131" w14:textId="7404915A" w:rsidR="00D363E3" w:rsidRDefault="00D363E3" w:rsidP="00576126">
            <w:pPr>
              <w:widowControl w:val="0"/>
              <w:jc w:val="center"/>
              <w:rPr>
                <w:rFonts w:cs="Arial"/>
                <w:b/>
                <w:bCs/>
              </w:rPr>
            </w:pPr>
            <w:r>
              <w:rPr>
                <w:rFonts w:cs="Arial"/>
                <w:b/>
                <w:bCs/>
              </w:rPr>
              <w:t> </w:t>
            </w:r>
            <w:sdt>
              <w:sdtPr>
                <w:rPr>
                  <w:rFonts w:cstheme="minorHAnsi"/>
                  <w:b/>
                  <w:bCs/>
                  <w:sz w:val="24"/>
                  <w:szCs w:val="24"/>
                </w:rPr>
                <w:id w:val="-186054620"/>
                <w:placeholder>
                  <w:docPart w:val="484A8BFD4324DC4AB94C4FA3676C351C"/>
                </w:placeholder>
              </w:sdtPr>
              <w:sdtContent>
                <w:r w:rsidR="00662248">
                  <w:rPr>
                    <w:rFonts w:cstheme="minorHAnsi"/>
                    <w:b/>
                    <w:bCs/>
                    <w:sz w:val="24"/>
                    <w:szCs w:val="24"/>
                  </w:rPr>
                  <w:t>19.2 x 10^-24</w:t>
                </w:r>
              </w:sdtContent>
            </w:sdt>
          </w:p>
        </w:tc>
      </w:tr>
      <w:tr w:rsidR="00D363E3" w14:paraId="14B0203F"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BF0A71C" w14:textId="77777777" w:rsidR="00D363E3" w:rsidRDefault="00D363E3" w:rsidP="00576126">
            <w:pPr>
              <w:pStyle w:val="TableContent"/>
              <w:rPr>
                <w:rFonts w:cs="Times New Roman"/>
              </w:rPr>
            </w:pPr>
            <w:r>
              <w:t>6</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6A47CC4A" w14:textId="013338F2" w:rsidR="00D363E3" w:rsidRDefault="00D363E3" w:rsidP="00576126">
            <w:pPr>
              <w:widowControl w:val="0"/>
              <w:jc w:val="center"/>
              <w:rPr>
                <w:rFonts w:cs="Arial"/>
                <w:b/>
                <w:bCs/>
              </w:rPr>
            </w:pPr>
            <w:r>
              <w:rPr>
                <w:rFonts w:cs="Arial"/>
                <w:b/>
                <w:bCs/>
              </w:rPr>
              <w:t> </w:t>
            </w:r>
            <w:sdt>
              <w:sdtPr>
                <w:rPr>
                  <w:rFonts w:cstheme="minorHAnsi"/>
                  <w:b/>
                  <w:bCs/>
                  <w:sz w:val="24"/>
                  <w:szCs w:val="24"/>
                </w:rPr>
                <w:id w:val="1346059392"/>
                <w:placeholder>
                  <w:docPart w:val="F13FC6528C846144A80520C83F95EDB9"/>
                </w:placeholder>
              </w:sdtPr>
              <w:sdtContent>
                <w:r w:rsidR="00ED417D">
                  <w:rPr>
                    <w:rFonts w:cstheme="minorHAnsi"/>
                    <w:b/>
                    <w:bCs/>
                    <w:sz w:val="24"/>
                    <w:szCs w:val="24"/>
                  </w:rPr>
                  <w:t>(1, 5), (2,4), (3,3), (4,2), (5, 1)</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5F751B08" w14:textId="6D606722" w:rsidR="00D363E3" w:rsidRDefault="00D363E3" w:rsidP="00576126">
            <w:pPr>
              <w:widowControl w:val="0"/>
              <w:jc w:val="center"/>
              <w:rPr>
                <w:rFonts w:cs="Arial"/>
                <w:b/>
                <w:bCs/>
              </w:rPr>
            </w:pPr>
            <w:r>
              <w:rPr>
                <w:rFonts w:cs="Arial"/>
                <w:b/>
                <w:bCs/>
              </w:rPr>
              <w:t> </w:t>
            </w:r>
            <w:sdt>
              <w:sdtPr>
                <w:rPr>
                  <w:rFonts w:cstheme="minorHAnsi"/>
                  <w:b/>
                  <w:bCs/>
                  <w:sz w:val="24"/>
                  <w:szCs w:val="24"/>
                </w:rPr>
                <w:id w:val="2007633966"/>
                <w:placeholder>
                  <w:docPart w:val="EA85964EEC390B418062215D8331D94C"/>
                </w:placeholder>
              </w:sdtPr>
              <w:sdtContent>
                <w:r w:rsidR="00ED417D">
                  <w:rPr>
                    <w:rFonts w:cstheme="minorHAnsi"/>
                    <w:b/>
                    <w:bCs/>
                    <w:sz w:val="24"/>
                    <w:szCs w:val="24"/>
                  </w:rPr>
                  <w:t>5</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A9AEE2E" w14:textId="51A4AB27" w:rsidR="00D363E3" w:rsidRDefault="00D363E3" w:rsidP="00576126">
            <w:pPr>
              <w:widowControl w:val="0"/>
              <w:jc w:val="center"/>
              <w:rPr>
                <w:rFonts w:cs="Arial"/>
                <w:b/>
                <w:bCs/>
              </w:rPr>
            </w:pPr>
            <w:r>
              <w:rPr>
                <w:rFonts w:cs="Arial"/>
                <w:b/>
                <w:bCs/>
              </w:rPr>
              <w:t> </w:t>
            </w:r>
            <w:sdt>
              <w:sdtPr>
                <w:rPr>
                  <w:rFonts w:cstheme="minorHAnsi"/>
                  <w:b/>
                  <w:bCs/>
                  <w:sz w:val="24"/>
                  <w:szCs w:val="24"/>
                </w:rPr>
                <w:id w:val="2063365996"/>
                <w:placeholder>
                  <w:docPart w:val="DBC781A567DED544AA39F75BD00C59A2"/>
                </w:placeholder>
              </w:sdtPr>
              <w:sdtContent>
                <w:r w:rsidR="00662248">
                  <w:rPr>
                    <w:rFonts w:cstheme="minorHAnsi"/>
                    <w:b/>
                    <w:bCs/>
                    <w:sz w:val="24"/>
                    <w:szCs w:val="24"/>
                  </w:rPr>
                  <w:t>25 x 10^-24</w:t>
                </w:r>
              </w:sdtContent>
            </w:sdt>
          </w:p>
        </w:tc>
      </w:tr>
      <w:tr w:rsidR="00D363E3" w14:paraId="4BA953E5"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3D1D9F1" w14:textId="77777777" w:rsidR="00D363E3" w:rsidRDefault="00D363E3" w:rsidP="00576126">
            <w:pPr>
              <w:pStyle w:val="TableContent"/>
              <w:rPr>
                <w:rFonts w:cs="Times New Roman"/>
              </w:rPr>
            </w:pPr>
            <w:r>
              <w:t>7</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64A2D036" w14:textId="0DE1EF73" w:rsidR="00D363E3" w:rsidRDefault="00D363E3" w:rsidP="00576126">
            <w:pPr>
              <w:widowControl w:val="0"/>
              <w:jc w:val="center"/>
              <w:rPr>
                <w:rFonts w:cs="Arial"/>
                <w:b/>
                <w:bCs/>
              </w:rPr>
            </w:pPr>
            <w:r>
              <w:rPr>
                <w:rFonts w:cs="Arial"/>
                <w:b/>
                <w:bCs/>
              </w:rPr>
              <w:t> </w:t>
            </w:r>
            <w:sdt>
              <w:sdtPr>
                <w:rPr>
                  <w:rFonts w:cstheme="minorHAnsi"/>
                  <w:b/>
                  <w:bCs/>
                  <w:sz w:val="24"/>
                  <w:szCs w:val="24"/>
                </w:rPr>
                <w:id w:val="79188314"/>
                <w:placeholder>
                  <w:docPart w:val="9428E1ED95975241A2EBFAB3E33814CF"/>
                </w:placeholder>
              </w:sdtPr>
              <w:sdtContent>
                <w:r w:rsidR="00ED417D">
                  <w:rPr>
                    <w:rFonts w:cstheme="minorHAnsi"/>
                    <w:b/>
                    <w:bCs/>
                    <w:sz w:val="24"/>
                    <w:szCs w:val="24"/>
                  </w:rPr>
                  <w:t>(1, 6), (2, 5), (3,4), (4,3), (5, 2), (6,1)</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551A8367" w14:textId="44DD39C8" w:rsidR="00D363E3" w:rsidRDefault="00D363E3" w:rsidP="00576126">
            <w:pPr>
              <w:widowControl w:val="0"/>
              <w:jc w:val="center"/>
              <w:rPr>
                <w:rFonts w:cs="Arial"/>
                <w:b/>
                <w:bCs/>
              </w:rPr>
            </w:pPr>
            <w:r>
              <w:rPr>
                <w:rFonts w:cs="Arial"/>
                <w:b/>
                <w:bCs/>
              </w:rPr>
              <w:t> </w:t>
            </w:r>
            <w:sdt>
              <w:sdtPr>
                <w:rPr>
                  <w:rFonts w:cstheme="minorHAnsi"/>
                  <w:b/>
                  <w:bCs/>
                  <w:sz w:val="24"/>
                  <w:szCs w:val="24"/>
                </w:rPr>
                <w:id w:val="-575660942"/>
                <w:placeholder>
                  <w:docPart w:val="F9648C68A9835740BE9E1C3EB42784C9"/>
                </w:placeholder>
              </w:sdtPr>
              <w:sdtContent>
                <w:r w:rsidR="00ED417D">
                  <w:rPr>
                    <w:rFonts w:cstheme="minorHAnsi"/>
                    <w:b/>
                    <w:bCs/>
                    <w:sz w:val="24"/>
                    <w:szCs w:val="24"/>
                  </w:rPr>
                  <w:t>6</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52FF3CF" w14:textId="515E3B33" w:rsidR="00D363E3" w:rsidRDefault="00D363E3" w:rsidP="00576126">
            <w:pPr>
              <w:widowControl w:val="0"/>
              <w:jc w:val="center"/>
              <w:rPr>
                <w:rFonts w:cs="Arial"/>
                <w:b/>
                <w:bCs/>
              </w:rPr>
            </w:pPr>
            <w:r>
              <w:rPr>
                <w:rFonts w:cs="Arial"/>
                <w:b/>
                <w:bCs/>
              </w:rPr>
              <w:t> </w:t>
            </w:r>
            <w:sdt>
              <w:sdtPr>
                <w:rPr>
                  <w:rFonts w:cstheme="minorHAnsi"/>
                  <w:b/>
                  <w:bCs/>
                  <w:sz w:val="24"/>
                  <w:szCs w:val="24"/>
                </w:rPr>
                <w:id w:val="76033273"/>
                <w:placeholder>
                  <w:docPart w:val="67F5B19990C63E48966445F5F97EB795"/>
                </w:placeholder>
              </w:sdtPr>
              <w:sdtContent>
                <w:r w:rsidR="00662248">
                  <w:rPr>
                    <w:rFonts w:cstheme="minorHAnsi"/>
                    <w:b/>
                    <w:bCs/>
                    <w:sz w:val="24"/>
                    <w:szCs w:val="24"/>
                  </w:rPr>
                  <w:t>30.8 x 10^-24</w:t>
                </w:r>
              </w:sdtContent>
            </w:sdt>
          </w:p>
        </w:tc>
      </w:tr>
      <w:tr w:rsidR="00D363E3" w14:paraId="20C84E60"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A04503C" w14:textId="77777777" w:rsidR="00D363E3" w:rsidRDefault="00D363E3" w:rsidP="00576126">
            <w:pPr>
              <w:pStyle w:val="TableContent"/>
              <w:rPr>
                <w:rFonts w:cs="Times New Roman"/>
              </w:rPr>
            </w:pPr>
            <w:r>
              <w:t>8</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5286D1AE" w14:textId="25364AFB" w:rsidR="00D363E3" w:rsidRDefault="00D363E3" w:rsidP="00576126">
            <w:pPr>
              <w:widowControl w:val="0"/>
              <w:jc w:val="center"/>
              <w:rPr>
                <w:rFonts w:cs="Arial"/>
                <w:b/>
                <w:bCs/>
              </w:rPr>
            </w:pPr>
            <w:r>
              <w:rPr>
                <w:rFonts w:cs="Arial"/>
                <w:b/>
                <w:bCs/>
              </w:rPr>
              <w:t> </w:t>
            </w:r>
            <w:sdt>
              <w:sdtPr>
                <w:rPr>
                  <w:rFonts w:cstheme="minorHAnsi"/>
                  <w:b/>
                  <w:bCs/>
                  <w:sz w:val="24"/>
                  <w:szCs w:val="24"/>
                </w:rPr>
                <w:id w:val="-562178116"/>
                <w:placeholder>
                  <w:docPart w:val="10D57681C9A01E4C9AE553C4284BDCA1"/>
                </w:placeholder>
              </w:sdtPr>
              <w:sdtContent>
                <w:r w:rsidR="00ED417D">
                  <w:rPr>
                    <w:rFonts w:cstheme="minorHAnsi"/>
                    <w:b/>
                    <w:bCs/>
                    <w:sz w:val="24"/>
                    <w:szCs w:val="24"/>
                  </w:rPr>
                  <w:t xml:space="preserve">(2,6), (3,5), </w:t>
                </w:r>
                <w:r w:rsidR="00662248">
                  <w:rPr>
                    <w:rFonts w:cstheme="minorHAnsi"/>
                    <w:b/>
                    <w:bCs/>
                    <w:sz w:val="24"/>
                    <w:szCs w:val="24"/>
                  </w:rPr>
                  <w:t>(4,4), (5,3), (6,2)</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926EFC8" w14:textId="4D243364" w:rsidR="00D363E3" w:rsidRDefault="00D363E3" w:rsidP="00576126">
            <w:pPr>
              <w:widowControl w:val="0"/>
              <w:jc w:val="center"/>
              <w:rPr>
                <w:rFonts w:cs="Arial"/>
                <w:b/>
                <w:bCs/>
              </w:rPr>
            </w:pPr>
            <w:r>
              <w:rPr>
                <w:rFonts w:cs="Arial"/>
                <w:b/>
                <w:bCs/>
              </w:rPr>
              <w:t> </w:t>
            </w:r>
            <w:sdt>
              <w:sdtPr>
                <w:rPr>
                  <w:rFonts w:cstheme="minorHAnsi"/>
                  <w:b/>
                  <w:bCs/>
                  <w:sz w:val="24"/>
                  <w:szCs w:val="24"/>
                </w:rPr>
                <w:id w:val="-1548760218"/>
                <w:placeholder>
                  <w:docPart w:val="99D827E5A0F02845A57E8031ECAB1414"/>
                </w:placeholder>
              </w:sdtPr>
              <w:sdtContent>
                <w:r w:rsidR="00662248">
                  <w:rPr>
                    <w:rFonts w:cstheme="minorHAnsi"/>
                    <w:b/>
                    <w:bCs/>
                    <w:sz w:val="24"/>
                    <w:szCs w:val="24"/>
                  </w:rPr>
                  <w:t>5</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5C990E5" w14:textId="11B0AB87" w:rsidR="00D363E3" w:rsidRDefault="00D363E3" w:rsidP="00576126">
            <w:pPr>
              <w:widowControl w:val="0"/>
              <w:jc w:val="center"/>
              <w:rPr>
                <w:rFonts w:cs="Arial"/>
                <w:b/>
                <w:bCs/>
              </w:rPr>
            </w:pPr>
            <w:r>
              <w:rPr>
                <w:rFonts w:cs="Arial"/>
                <w:b/>
                <w:bCs/>
              </w:rPr>
              <w:t> </w:t>
            </w:r>
            <w:sdt>
              <w:sdtPr>
                <w:rPr>
                  <w:rFonts w:cstheme="minorHAnsi"/>
                  <w:b/>
                  <w:bCs/>
                  <w:sz w:val="24"/>
                  <w:szCs w:val="24"/>
                </w:rPr>
                <w:id w:val="469792132"/>
                <w:placeholder>
                  <w:docPart w:val="B3F20632A4F0D944A39007D38626EED3"/>
                </w:placeholder>
              </w:sdtPr>
              <w:sdtContent>
                <w:sdt>
                  <w:sdtPr>
                    <w:rPr>
                      <w:rFonts w:cstheme="minorHAnsi"/>
                      <w:b/>
                      <w:bCs/>
                      <w:sz w:val="24"/>
                      <w:szCs w:val="24"/>
                    </w:rPr>
                    <w:id w:val="1013498944"/>
                    <w:placeholder>
                      <w:docPart w:val="9D0252141FBC48E5A4AE8360F05AA32D"/>
                    </w:placeholder>
                  </w:sdtPr>
                  <w:sdtContent>
                    <w:r w:rsidR="00662248">
                      <w:rPr>
                        <w:rFonts w:cstheme="minorHAnsi"/>
                        <w:b/>
                        <w:bCs/>
                        <w:sz w:val="24"/>
                        <w:szCs w:val="24"/>
                      </w:rPr>
                      <w:t>25 x 10^-24</w:t>
                    </w:r>
                  </w:sdtContent>
                </w:sdt>
              </w:sdtContent>
            </w:sdt>
          </w:p>
        </w:tc>
      </w:tr>
      <w:tr w:rsidR="00D363E3" w14:paraId="0AABF72D"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F7380A8" w14:textId="77777777" w:rsidR="00D363E3" w:rsidRDefault="00D363E3" w:rsidP="00576126">
            <w:pPr>
              <w:pStyle w:val="TableContent"/>
              <w:rPr>
                <w:rFonts w:cs="Times New Roman"/>
              </w:rPr>
            </w:pPr>
            <w:r>
              <w:t>9</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D1B8752" w14:textId="01F76DDF" w:rsidR="00D363E3" w:rsidRDefault="00D363E3" w:rsidP="00576126">
            <w:pPr>
              <w:widowControl w:val="0"/>
              <w:jc w:val="center"/>
              <w:rPr>
                <w:rFonts w:cs="Arial"/>
                <w:b/>
                <w:bCs/>
              </w:rPr>
            </w:pPr>
            <w:r>
              <w:rPr>
                <w:rFonts w:cs="Arial"/>
                <w:b/>
                <w:bCs/>
              </w:rPr>
              <w:t> </w:t>
            </w:r>
            <w:sdt>
              <w:sdtPr>
                <w:rPr>
                  <w:rFonts w:cstheme="minorHAnsi"/>
                  <w:b/>
                  <w:bCs/>
                  <w:sz w:val="24"/>
                  <w:szCs w:val="24"/>
                </w:rPr>
                <w:id w:val="980655094"/>
                <w:placeholder>
                  <w:docPart w:val="73B4CA0719829C44B55C2435BB944FB0"/>
                </w:placeholder>
              </w:sdtPr>
              <w:sdtContent>
                <w:r w:rsidR="00662248">
                  <w:rPr>
                    <w:rFonts w:cstheme="minorHAnsi"/>
                    <w:b/>
                    <w:bCs/>
                    <w:sz w:val="24"/>
                    <w:szCs w:val="24"/>
                  </w:rPr>
                  <w:t>(3, 6), (4,5), (5,4), (6,3)</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42329E9" w14:textId="203CE3F2" w:rsidR="00D363E3" w:rsidRDefault="00D363E3" w:rsidP="00576126">
            <w:pPr>
              <w:widowControl w:val="0"/>
              <w:jc w:val="center"/>
              <w:rPr>
                <w:rFonts w:cs="Arial"/>
                <w:b/>
                <w:bCs/>
              </w:rPr>
            </w:pPr>
            <w:r>
              <w:rPr>
                <w:rFonts w:cs="Arial"/>
                <w:b/>
                <w:bCs/>
              </w:rPr>
              <w:t> </w:t>
            </w:r>
            <w:sdt>
              <w:sdtPr>
                <w:rPr>
                  <w:rFonts w:cstheme="minorHAnsi"/>
                  <w:b/>
                  <w:bCs/>
                  <w:sz w:val="24"/>
                  <w:szCs w:val="24"/>
                </w:rPr>
                <w:id w:val="-425813745"/>
                <w:placeholder>
                  <w:docPart w:val="BE59FCFC1AFAE8489D4D9F92CC9169E1"/>
                </w:placeholder>
              </w:sdtPr>
              <w:sdtContent>
                <w:r w:rsidR="00662248">
                  <w:rPr>
                    <w:rFonts w:cstheme="minorHAnsi"/>
                    <w:b/>
                    <w:bCs/>
                    <w:sz w:val="24"/>
                    <w:szCs w:val="24"/>
                  </w:rPr>
                  <w:t>4</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40B904F" w14:textId="7201342D" w:rsidR="00D363E3" w:rsidRDefault="00D363E3" w:rsidP="00576126">
            <w:pPr>
              <w:widowControl w:val="0"/>
              <w:jc w:val="center"/>
              <w:rPr>
                <w:rFonts w:cs="Arial"/>
                <w:b/>
                <w:bCs/>
              </w:rPr>
            </w:pPr>
            <w:r>
              <w:rPr>
                <w:rFonts w:cs="Arial"/>
                <w:b/>
                <w:bCs/>
              </w:rPr>
              <w:t> </w:t>
            </w:r>
            <w:sdt>
              <w:sdtPr>
                <w:rPr>
                  <w:rFonts w:cstheme="minorHAnsi"/>
                  <w:b/>
                  <w:bCs/>
                  <w:sz w:val="24"/>
                  <w:szCs w:val="24"/>
                </w:rPr>
                <w:id w:val="-664317524"/>
                <w:placeholder>
                  <w:docPart w:val="F0839B25FD6F4749809A2B4D885CE4E8"/>
                </w:placeholder>
              </w:sdtPr>
              <w:sdtContent>
                <w:sdt>
                  <w:sdtPr>
                    <w:rPr>
                      <w:rFonts w:cstheme="minorHAnsi"/>
                      <w:b/>
                      <w:bCs/>
                      <w:sz w:val="24"/>
                      <w:szCs w:val="24"/>
                    </w:rPr>
                    <w:id w:val="-406930210"/>
                    <w:placeholder>
                      <w:docPart w:val="90E48EC2728F4D28A744F7EB337A64D2"/>
                    </w:placeholder>
                  </w:sdtPr>
                  <w:sdtContent>
                    <w:r w:rsidR="00662248">
                      <w:rPr>
                        <w:rFonts w:cstheme="minorHAnsi"/>
                        <w:b/>
                        <w:bCs/>
                        <w:sz w:val="24"/>
                        <w:szCs w:val="24"/>
                      </w:rPr>
                      <w:t>19.2 x 10^-24</w:t>
                    </w:r>
                  </w:sdtContent>
                </w:sdt>
              </w:sdtContent>
            </w:sdt>
          </w:p>
        </w:tc>
      </w:tr>
      <w:tr w:rsidR="00D363E3" w14:paraId="204D99C2"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2362FF9" w14:textId="77777777" w:rsidR="00D363E3" w:rsidRDefault="00D363E3" w:rsidP="00576126">
            <w:pPr>
              <w:pStyle w:val="TableContent"/>
              <w:rPr>
                <w:rFonts w:cs="Times New Roman"/>
              </w:rPr>
            </w:pPr>
            <w:r>
              <w:t>10</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3DB26E4" w14:textId="08E74277" w:rsidR="00D363E3" w:rsidRDefault="00D363E3" w:rsidP="00576126">
            <w:pPr>
              <w:widowControl w:val="0"/>
              <w:jc w:val="center"/>
              <w:rPr>
                <w:rFonts w:cs="Arial"/>
                <w:b/>
                <w:bCs/>
              </w:rPr>
            </w:pPr>
            <w:r>
              <w:rPr>
                <w:rFonts w:cs="Arial"/>
                <w:b/>
                <w:bCs/>
              </w:rPr>
              <w:t> </w:t>
            </w:r>
            <w:sdt>
              <w:sdtPr>
                <w:rPr>
                  <w:rFonts w:cstheme="minorHAnsi"/>
                  <w:b/>
                  <w:bCs/>
                  <w:sz w:val="24"/>
                  <w:szCs w:val="24"/>
                </w:rPr>
                <w:id w:val="-1822959061"/>
                <w:placeholder>
                  <w:docPart w:val="AF78F84ED72295418B2B05C3AE09B580"/>
                </w:placeholder>
              </w:sdtPr>
              <w:sdtContent>
                <w:r w:rsidR="00662248">
                  <w:rPr>
                    <w:rFonts w:cstheme="minorHAnsi"/>
                    <w:b/>
                    <w:bCs/>
                    <w:sz w:val="24"/>
                    <w:szCs w:val="24"/>
                  </w:rPr>
                  <w:t>(4,6), (5,5), (6,4)</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96FE4F4" w14:textId="418DF29E" w:rsidR="00D363E3" w:rsidRDefault="00D363E3" w:rsidP="00576126">
            <w:pPr>
              <w:widowControl w:val="0"/>
              <w:jc w:val="center"/>
              <w:rPr>
                <w:rFonts w:cs="Arial"/>
                <w:b/>
                <w:bCs/>
              </w:rPr>
            </w:pPr>
            <w:r>
              <w:rPr>
                <w:rFonts w:cs="Arial"/>
                <w:b/>
                <w:bCs/>
              </w:rPr>
              <w:t> </w:t>
            </w:r>
            <w:sdt>
              <w:sdtPr>
                <w:rPr>
                  <w:rFonts w:cstheme="minorHAnsi"/>
                  <w:b/>
                  <w:bCs/>
                  <w:sz w:val="24"/>
                  <w:szCs w:val="24"/>
                </w:rPr>
                <w:id w:val="-82686606"/>
                <w:placeholder>
                  <w:docPart w:val="9E9D176FC7B3B5429E8A8DE3078103EC"/>
                </w:placeholder>
              </w:sdtPr>
              <w:sdtContent>
                <w:r w:rsidR="00662248">
                  <w:rPr>
                    <w:rFonts w:cstheme="minorHAnsi"/>
                    <w:b/>
                    <w:bCs/>
                    <w:sz w:val="24"/>
                    <w:szCs w:val="24"/>
                  </w:rPr>
                  <w:t>3</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4AF333E" w14:textId="70BBE405" w:rsidR="00D363E3" w:rsidRDefault="00D363E3" w:rsidP="00576126">
            <w:pPr>
              <w:widowControl w:val="0"/>
              <w:jc w:val="center"/>
              <w:rPr>
                <w:rFonts w:cs="Arial"/>
                <w:b/>
                <w:bCs/>
              </w:rPr>
            </w:pPr>
            <w:r>
              <w:rPr>
                <w:rFonts w:cs="Arial"/>
                <w:b/>
                <w:bCs/>
              </w:rPr>
              <w:t> </w:t>
            </w:r>
            <w:sdt>
              <w:sdtPr>
                <w:rPr>
                  <w:rFonts w:cstheme="minorHAnsi"/>
                  <w:b/>
                  <w:bCs/>
                  <w:sz w:val="24"/>
                  <w:szCs w:val="24"/>
                </w:rPr>
                <w:id w:val="1506009392"/>
                <w:placeholder>
                  <w:docPart w:val="B26F3B807699A34EA97171F2B7230401"/>
                </w:placeholder>
              </w:sdtPr>
              <w:sdtContent>
                <w:sdt>
                  <w:sdtPr>
                    <w:rPr>
                      <w:rFonts w:cstheme="minorHAnsi"/>
                      <w:b/>
                      <w:bCs/>
                      <w:sz w:val="24"/>
                      <w:szCs w:val="24"/>
                    </w:rPr>
                    <w:id w:val="-880321689"/>
                    <w:placeholder>
                      <w:docPart w:val="AC9A2FF7F99142F383B1835C70C2AD97"/>
                    </w:placeholder>
                  </w:sdtPr>
                  <w:sdtContent>
                    <w:r w:rsidR="00662248">
                      <w:rPr>
                        <w:rFonts w:cstheme="minorHAnsi"/>
                        <w:b/>
                        <w:bCs/>
                        <w:sz w:val="24"/>
                        <w:szCs w:val="24"/>
                      </w:rPr>
                      <w:t>15.4 x 10^-24</w:t>
                    </w:r>
                  </w:sdtContent>
                </w:sdt>
              </w:sdtContent>
            </w:sdt>
          </w:p>
        </w:tc>
      </w:tr>
      <w:tr w:rsidR="00D363E3" w14:paraId="6F755AF5"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5C105ED9" w14:textId="77777777" w:rsidR="00D363E3" w:rsidRDefault="00D363E3" w:rsidP="00576126">
            <w:pPr>
              <w:pStyle w:val="TableContent"/>
              <w:rPr>
                <w:rFonts w:cs="Times New Roman"/>
              </w:rPr>
            </w:pPr>
            <w:r>
              <w:lastRenderedPageBreak/>
              <w:t>11</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B138D96" w14:textId="2F8AED95" w:rsidR="00D363E3" w:rsidRDefault="00D363E3" w:rsidP="00576126">
            <w:pPr>
              <w:widowControl w:val="0"/>
              <w:jc w:val="center"/>
              <w:rPr>
                <w:rFonts w:cs="Arial"/>
                <w:b/>
                <w:bCs/>
              </w:rPr>
            </w:pPr>
            <w:r>
              <w:rPr>
                <w:rFonts w:cs="Arial"/>
                <w:b/>
                <w:bCs/>
              </w:rPr>
              <w:t> </w:t>
            </w:r>
            <w:sdt>
              <w:sdtPr>
                <w:rPr>
                  <w:rFonts w:cstheme="minorHAnsi"/>
                  <w:b/>
                  <w:bCs/>
                  <w:sz w:val="24"/>
                  <w:szCs w:val="24"/>
                </w:rPr>
                <w:id w:val="1298733449"/>
                <w:placeholder>
                  <w:docPart w:val="12161C9A09A54241A9580FEF1F8A689A"/>
                </w:placeholder>
              </w:sdtPr>
              <w:sdtContent>
                <w:r w:rsidR="00662248">
                  <w:rPr>
                    <w:rFonts w:cstheme="minorHAnsi"/>
                    <w:b/>
                    <w:bCs/>
                    <w:sz w:val="24"/>
                    <w:szCs w:val="24"/>
                  </w:rPr>
                  <w:t>(5,6), (6,5)</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82B9CC4" w14:textId="0D563B06" w:rsidR="00D363E3" w:rsidRDefault="00D363E3" w:rsidP="00576126">
            <w:pPr>
              <w:widowControl w:val="0"/>
              <w:jc w:val="center"/>
              <w:rPr>
                <w:rFonts w:cs="Arial"/>
                <w:b/>
                <w:bCs/>
              </w:rPr>
            </w:pPr>
            <w:r>
              <w:rPr>
                <w:rFonts w:cs="Arial"/>
                <w:b/>
                <w:bCs/>
              </w:rPr>
              <w:t> </w:t>
            </w:r>
            <w:sdt>
              <w:sdtPr>
                <w:rPr>
                  <w:rFonts w:cstheme="minorHAnsi"/>
                  <w:b/>
                  <w:bCs/>
                  <w:sz w:val="24"/>
                  <w:szCs w:val="24"/>
                </w:rPr>
                <w:id w:val="-1022317495"/>
                <w:placeholder>
                  <w:docPart w:val="A5B6A0B47D19E5448E72E348C84C589D"/>
                </w:placeholder>
              </w:sdtPr>
              <w:sdtContent>
                <w:r w:rsidR="00662248">
                  <w:rPr>
                    <w:rFonts w:cstheme="minorHAnsi"/>
                    <w:b/>
                    <w:bCs/>
                    <w:sz w:val="24"/>
                    <w:szCs w:val="24"/>
                  </w:rPr>
                  <w:t>2</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C29ECFB" w14:textId="59E46D83" w:rsidR="00D363E3" w:rsidRDefault="00D363E3" w:rsidP="00576126">
            <w:pPr>
              <w:widowControl w:val="0"/>
              <w:jc w:val="center"/>
              <w:rPr>
                <w:rFonts w:cs="Arial"/>
                <w:b/>
                <w:bCs/>
              </w:rPr>
            </w:pPr>
            <w:r>
              <w:rPr>
                <w:rFonts w:cs="Arial"/>
                <w:b/>
                <w:bCs/>
              </w:rPr>
              <w:t> </w:t>
            </w:r>
            <w:sdt>
              <w:sdtPr>
                <w:rPr>
                  <w:rFonts w:cstheme="minorHAnsi"/>
                  <w:b/>
                  <w:bCs/>
                  <w:sz w:val="24"/>
                  <w:szCs w:val="24"/>
                </w:rPr>
                <w:id w:val="-1053539475"/>
                <w:placeholder>
                  <w:docPart w:val="87B6B3A75F5579439680629FB26E37CC"/>
                </w:placeholder>
              </w:sdtPr>
              <w:sdtContent>
                <w:r w:rsidR="00662248">
                  <w:rPr>
                    <w:rFonts w:cstheme="minorHAnsi"/>
                    <w:b/>
                    <w:bCs/>
                    <w:sz w:val="24"/>
                    <w:szCs w:val="24"/>
                  </w:rPr>
                  <w:t>9.6 x 10^-24</w:t>
                </w:r>
              </w:sdtContent>
            </w:sdt>
          </w:p>
        </w:tc>
      </w:tr>
      <w:tr w:rsidR="00D363E3" w14:paraId="129E36E6" w14:textId="77777777" w:rsidTr="00576126">
        <w:trPr>
          <w:trHeight w:val="460"/>
          <w:jc w:val="center"/>
        </w:trPr>
        <w:tc>
          <w:tcPr>
            <w:tcW w:w="211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42F59ED" w14:textId="77777777" w:rsidR="00D363E3" w:rsidRDefault="00D363E3" w:rsidP="00576126">
            <w:pPr>
              <w:pStyle w:val="TableContent"/>
              <w:rPr>
                <w:rFonts w:cs="Times New Roman"/>
              </w:rPr>
            </w:pPr>
            <w:r>
              <w:t>12</w:t>
            </w:r>
          </w:p>
        </w:tc>
        <w:tc>
          <w:tcPr>
            <w:tcW w:w="248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7998263" w14:textId="06C1F7C1" w:rsidR="00D363E3" w:rsidRDefault="00D363E3" w:rsidP="00576126">
            <w:pPr>
              <w:widowControl w:val="0"/>
              <w:jc w:val="center"/>
              <w:rPr>
                <w:rFonts w:cs="Arial"/>
                <w:b/>
                <w:bCs/>
              </w:rPr>
            </w:pPr>
            <w:r>
              <w:rPr>
                <w:rFonts w:cs="Arial"/>
                <w:b/>
                <w:bCs/>
              </w:rPr>
              <w:t> </w:t>
            </w:r>
            <w:sdt>
              <w:sdtPr>
                <w:rPr>
                  <w:rFonts w:cstheme="minorHAnsi"/>
                  <w:b/>
                  <w:bCs/>
                  <w:sz w:val="24"/>
                  <w:szCs w:val="24"/>
                </w:rPr>
                <w:id w:val="-408237744"/>
                <w:placeholder>
                  <w:docPart w:val="7153BEE4EAFB3448A87ABA8B5F85A7D8"/>
                </w:placeholder>
              </w:sdtPr>
              <w:sdtContent>
                <w:r w:rsidR="00662248">
                  <w:rPr>
                    <w:rFonts w:cstheme="minorHAnsi"/>
                    <w:b/>
                    <w:bCs/>
                    <w:sz w:val="24"/>
                    <w:szCs w:val="24"/>
                  </w:rPr>
                  <w:t>(6,6)</w:t>
                </w:r>
              </w:sdtContent>
            </w:sdt>
          </w:p>
        </w:tc>
        <w:tc>
          <w:tcPr>
            <w:tcW w:w="2551"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72BC6AA" w14:textId="662E6D63" w:rsidR="00D363E3" w:rsidRDefault="00D363E3" w:rsidP="00576126">
            <w:pPr>
              <w:widowControl w:val="0"/>
              <w:jc w:val="center"/>
              <w:rPr>
                <w:rFonts w:cs="Arial"/>
                <w:b/>
                <w:bCs/>
              </w:rPr>
            </w:pPr>
            <w:r>
              <w:rPr>
                <w:rFonts w:cs="Arial"/>
                <w:b/>
                <w:bCs/>
              </w:rPr>
              <w:t> </w:t>
            </w:r>
            <w:sdt>
              <w:sdtPr>
                <w:rPr>
                  <w:rFonts w:cstheme="minorHAnsi"/>
                  <w:b/>
                  <w:bCs/>
                  <w:sz w:val="24"/>
                  <w:szCs w:val="24"/>
                </w:rPr>
                <w:id w:val="1563137719"/>
                <w:placeholder>
                  <w:docPart w:val="21E74D95FCC935478FD5E0825C6114C4"/>
                </w:placeholder>
              </w:sdtPr>
              <w:sdtContent>
                <w:r w:rsidR="00662248">
                  <w:rPr>
                    <w:rFonts w:cstheme="minorHAnsi"/>
                    <w:b/>
                    <w:bCs/>
                    <w:sz w:val="24"/>
                    <w:szCs w:val="24"/>
                  </w:rPr>
                  <w:t>1</w:t>
                </w:r>
              </w:sdtContent>
            </w:sdt>
          </w:p>
        </w:tc>
        <w:tc>
          <w:tcPr>
            <w:tcW w:w="220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5713229" w14:textId="631DE1BD" w:rsidR="00D363E3" w:rsidRDefault="00D363E3" w:rsidP="00576126">
            <w:pPr>
              <w:widowControl w:val="0"/>
              <w:jc w:val="center"/>
              <w:rPr>
                <w:rFonts w:cs="Arial"/>
                <w:b/>
                <w:bCs/>
              </w:rPr>
            </w:pPr>
            <w:r>
              <w:rPr>
                <w:rFonts w:cs="Arial"/>
                <w:b/>
                <w:bCs/>
              </w:rPr>
              <w:t> </w:t>
            </w:r>
            <w:sdt>
              <w:sdtPr>
                <w:rPr>
                  <w:rFonts w:cstheme="minorHAnsi"/>
                  <w:b/>
                  <w:bCs/>
                  <w:sz w:val="24"/>
                  <w:szCs w:val="24"/>
                </w:rPr>
                <w:id w:val="417907622"/>
                <w:placeholder>
                  <w:docPart w:val="D166662C2E70CC4F8DF4D59173F0BD71"/>
                </w:placeholder>
              </w:sdtPr>
              <w:sdtContent>
                <w:sdt>
                  <w:sdtPr>
                    <w:rPr>
                      <w:rFonts w:cstheme="minorHAnsi"/>
                      <w:b/>
                      <w:bCs/>
                      <w:sz w:val="24"/>
                      <w:szCs w:val="24"/>
                    </w:rPr>
                    <w:id w:val="969470754"/>
                    <w:placeholder>
                      <w:docPart w:val="18423EE6699247E2B3F2CA88C2D26F78"/>
                    </w:placeholder>
                  </w:sdtPr>
                  <w:sdtContent>
                    <w:r w:rsidR="00662248">
                      <w:rPr>
                        <w:rFonts w:cstheme="minorHAnsi"/>
                        <w:b/>
                        <w:bCs/>
                        <w:sz w:val="24"/>
                        <w:szCs w:val="24"/>
                      </w:rPr>
                      <w:t>4.8 x 10^-24</w:t>
                    </w:r>
                  </w:sdtContent>
                </w:sdt>
              </w:sdtContent>
            </w:sdt>
          </w:p>
        </w:tc>
      </w:tr>
    </w:tbl>
    <w:p w14:paraId="5AACCD86" w14:textId="77777777" w:rsidR="00D363E3" w:rsidRPr="00496AF6" w:rsidRDefault="00D363E3" w:rsidP="00D363E3">
      <w:pPr>
        <w:spacing w:after="0" w:line="276" w:lineRule="auto"/>
        <w:jc w:val="center"/>
        <w:rPr>
          <w:rFonts w:cs="Arial"/>
          <w:b/>
        </w:rPr>
      </w:pPr>
    </w:p>
    <w:p w14:paraId="325581D2" w14:textId="77777777" w:rsidR="00D363E3" w:rsidRPr="00496AF6" w:rsidRDefault="00D363E3" w:rsidP="00D363E3">
      <w:pPr>
        <w:widowControl w:val="0"/>
        <w:spacing w:line="276" w:lineRule="auto"/>
        <w:rPr>
          <w:rFonts w:cs="Arial"/>
        </w:rPr>
      </w:pPr>
    </w:p>
    <w:p w14:paraId="15621D99" w14:textId="77777777" w:rsidR="00D363E3" w:rsidRPr="00496AF6" w:rsidRDefault="00D363E3" w:rsidP="00D363E3">
      <w:pPr>
        <w:widowControl w:val="0"/>
        <w:spacing w:line="276" w:lineRule="auto"/>
        <w:rPr>
          <w:rFonts w:cs="Times New Roman"/>
        </w:rPr>
      </w:pPr>
    </w:p>
    <w:p w14:paraId="701634EB" w14:textId="77777777" w:rsidR="00D363E3" w:rsidRPr="00496AF6" w:rsidRDefault="00D363E3" w:rsidP="00D363E3">
      <w:pPr>
        <w:pStyle w:val="ListParagraph"/>
      </w:pPr>
      <w:r w:rsidRPr="00496AF6">
        <w:t>Once you know the number of possible microstates, you can determine the probability of obtaining a certain macrostate. The probability of a macrostate, P</w:t>
      </w:r>
      <w:r w:rsidRPr="00496AF6">
        <w:rPr>
          <w:vertAlign w:val="subscript"/>
        </w:rPr>
        <w:t>macro</w:t>
      </w:r>
      <w:r w:rsidRPr="00496AF6">
        <w:t>, is equal to the possible microstates for a given macrostate divided by the total number of possible microstate combinations.</w:t>
      </w:r>
    </w:p>
    <w:p w14:paraId="1EF9205F" w14:textId="77777777" w:rsidR="00D363E3" w:rsidRDefault="00D363E3" w:rsidP="00D363E3">
      <w:pPr>
        <w:ind w:left="360"/>
        <w:jc w:val="center"/>
      </w:pPr>
      <w:r>
        <w:rPr>
          <w:noProof/>
        </w:rPr>
        <w:drawing>
          <wp:inline distT="0" distB="0" distL="0" distR="0" wp14:anchorId="1E87FE5F" wp14:editId="6236487E">
            <wp:extent cx="4915535" cy="781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5535" cy="781050"/>
                    </a:xfrm>
                    <a:prstGeom prst="rect">
                      <a:avLst/>
                    </a:prstGeom>
                    <a:noFill/>
                  </pic:spPr>
                </pic:pic>
              </a:graphicData>
            </a:graphic>
          </wp:inline>
        </w:drawing>
      </w:r>
    </w:p>
    <w:p w14:paraId="565B9FDF" w14:textId="77777777" w:rsidR="00D363E3" w:rsidRDefault="00D363E3" w:rsidP="00D363E3">
      <w:pPr>
        <w:ind w:left="360"/>
      </w:pPr>
      <w:r>
        <w:t>For example, the probability of rolling a 3, P</w:t>
      </w:r>
      <w:r w:rsidRPr="00060660">
        <w:rPr>
          <w:sz w:val="15"/>
          <w:szCs w:val="15"/>
          <w:vertAlign w:val="subscript"/>
        </w:rPr>
        <w:t>3</w:t>
      </w:r>
      <w:r>
        <w:t>, is equal to 5.6%:</w:t>
      </w:r>
    </w:p>
    <w:p w14:paraId="5D5D43DB" w14:textId="71BD080B" w:rsidR="00D363E3" w:rsidRDefault="00D363E3" w:rsidP="00493199">
      <w:pPr>
        <w:ind w:left="360"/>
        <w:jc w:val="center"/>
      </w:pPr>
      <w:r>
        <w:rPr>
          <w:noProof/>
        </w:rPr>
        <w:drawing>
          <wp:inline distT="0" distB="0" distL="0" distR="0" wp14:anchorId="5787FCA3" wp14:editId="16F3E484">
            <wp:extent cx="3924935" cy="2038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4935" cy="2038350"/>
                    </a:xfrm>
                    <a:prstGeom prst="rect">
                      <a:avLst/>
                    </a:prstGeom>
                    <a:noFill/>
                  </pic:spPr>
                </pic:pic>
              </a:graphicData>
            </a:graphic>
          </wp:inline>
        </w:drawing>
      </w:r>
    </w:p>
    <w:p w14:paraId="5E0117AD" w14:textId="77777777" w:rsidR="00D363E3" w:rsidRDefault="00D363E3" w:rsidP="00D363E3">
      <w:pPr>
        <w:ind w:left="360"/>
      </w:pPr>
      <w:r>
        <w:t xml:space="preserve">Given this information, complete and graph Table 2. </w:t>
      </w:r>
    </w:p>
    <w:p w14:paraId="6AF62FFF" w14:textId="77777777" w:rsidR="00D363E3" w:rsidRDefault="00D363E3" w:rsidP="00D363E3">
      <w:pPr>
        <w:widowControl w:val="0"/>
        <w:ind w:left="720"/>
        <w:jc w:val="center"/>
        <w:rPr>
          <w:rFonts w:cs="Arial"/>
          <w:b/>
          <w:sz w:val="24"/>
          <w:szCs w:val="24"/>
        </w:rPr>
      </w:pPr>
    </w:p>
    <w:p w14:paraId="019C35EA" w14:textId="77777777" w:rsidR="00D363E3" w:rsidRPr="00DE483D" w:rsidRDefault="00D363E3" w:rsidP="00D363E3">
      <w:pPr>
        <w:pStyle w:val="TableCaption"/>
      </w:pPr>
      <w:r>
        <w:t>Table 2: Dice Macrostates Probability Data</w:t>
      </w:r>
      <w:r>
        <w:rPr>
          <w:rFonts w:ascii="Times New Roman" w:hAnsi="Times New Roman"/>
          <w:noProof/>
        </w:rPr>
        <mc:AlternateContent>
          <mc:Choice Requires="wps">
            <w:drawing>
              <wp:anchor distT="0" distB="0" distL="114300" distR="114300" simplePos="0" relativeHeight="251659264" behindDoc="0" locked="0" layoutInCell="1" allowOverlap="1" wp14:anchorId="259253A0" wp14:editId="799EF963">
                <wp:simplePos x="0" y="0"/>
                <wp:positionH relativeFrom="column">
                  <wp:posOffset>1583690</wp:posOffset>
                </wp:positionH>
                <wp:positionV relativeFrom="paragraph">
                  <wp:posOffset>5393055</wp:posOffset>
                </wp:positionV>
                <wp:extent cx="4631690" cy="3557905"/>
                <wp:effectExtent l="2540" t="1905" r="4445" b="254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4631690" cy="3557905"/>
                        </a:xfrm>
                        <a:prstGeom prst="rect">
                          <a:avLst/>
                        </a:prstGeom>
                        <a:noFill/>
                        <a:ln>
                          <a:noFill/>
                        </a:ln>
                        <a:extLst>
                          <a:ext uri="{91240B29-F687-4F45-9708-019B960494DF}">
                            <a14:hiddenLine xmlns:a14="http://schemas.microsoft.com/office/drawing/2010/main" w="9525" algn="in">
                              <a:no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D06AD7" id="Rectangle 26" o:spid="_x0000_s1026" style="position:absolute;margin-left:124.7pt;margin-top:424.65pt;width:364.7pt;height:28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" filled="f" stroked="f" insetpen="t">
                <o:lock v:ext="edit" shapetype="t"/>
                <v:textbox inset="0,0,0,0"/>
              </v:rect>
            </w:pict>
          </mc:Fallback>
        </mc:AlternateContent>
      </w:r>
    </w:p>
    <w:tbl>
      <w:tblPr>
        <w:tblW w:w="7294" w:type="dxa"/>
        <w:jc w:val="center"/>
        <w:tblCellMar>
          <w:left w:w="0" w:type="dxa"/>
          <w:right w:w="0" w:type="dxa"/>
        </w:tblCellMar>
        <w:tblLook w:val="04A0" w:firstRow="1" w:lastRow="0" w:firstColumn="1" w:lastColumn="0" w:noHBand="0" w:noVBand="1"/>
      </w:tblPr>
      <w:tblGrid>
        <w:gridCol w:w="3716"/>
        <w:gridCol w:w="3578"/>
      </w:tblGrid>
      <w:tr w:rsidR="00D363E3" w14:paraId="691AC437" w14:textId="77777777" w:rsidTr="00576126">
        <w:trPr>
          <w:trHeight w:val="555"/>
          <w:jc w:val="center"/>
        </w:trPr>
        <w:tc>
          <w:tcPr>
            <w:tcW w:w="3716"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60CCF140" w14:textId="77777777" w:rsidR="00D363E3" w:rsidRDefault="00D363E3" w:rsidP="00576126">
            <w:pPr>
              <w:pStyle w:val="TableHeaderRow"/>
            </w:pPr>
            <w:r>
              <w:t>Macrostate</w:t>
            </w:r>
          </w:p>
        </w:tc>
        <w:tc>
          <w:tcPr>
            <w:tcW w:w="3578" w:type="dxa"/>
            <w:tcBorders>
              <w:top w:val="single" w:sz="8" w:space="0" w:color="C0C0C0"/>
              <w:left w:val="single" w:sz="8" w:space="0" w:color="C0C0C0"/>
              <w:bottom w:val="single" w:sz="8" w:space="0" w:color="C0C0C0"/>
              <w:right w:val="single" w:sz="8" w:space="0" w:color="C0C0C0"/>
            </w:tcBorders>
            <w:shd w:val="clear" w:color="auto" w:fill="0071CE"/>
            <w:tcMar>
              <w:top w:w="100" w:type="dxa"/>
              <w:left w:w="100" w:type="dxa"/>
              <w:bottom w:w="100" w:type="dxa"/>
              <w:right w:w="100" w:type="dxa"/>
            </w:tcMar>
            <w:vAlign w:val="center"/>
            <w:hideMark/>
          </w:tcPr>
          <w:p w14:paraId="31501AA4" w14:textId="77777777" w:rsidR="00D363E3" w:rsidRDefault="00D363E3" w:rsidP="00576126">
            <w:pPr>
              <w:pStyle w:val="TableHeaderRow"/>
            </w:pPr>
            <w:r>
              <w:t>Probability of Rolling a Macrostate</w:t>
            </w:r>
          </w:p>
        </w:tc>
      </w:tr>
      <w:tr w:rsidR="00D363E3" w14:paraId="5E3A7716" w14:textId="77777777" w:rsidTr="00576126">
        <w:trPr>
          <w:trHeight w:val="45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2E66C7D" w14:textId="77777777" w:rsidR="00D363E3" w:rsidRDefault="00D363E3" w:rsidP="00576126">
            <w:pPr>
              <w:pStyle w:val="TableContent"/>
              <w:rPr>
                <w:rFonts w:cs="Times New Roman"/>
              </w:rPr>
            </w:pPr>
            <w:r>
              <w:t>2</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1CDCD094" w14:textId="1E48BB0A" w:rsidR="00D363E3" w:rsidRDefault="00D363E3" w:rsidP="00576126">
            <w:pPr>
              <w:widowControl w:val="0"/>
              <w:jc w:val="center"/>
              <w:rPr>
                <w:rFonts w:cs="Arial"/>
                <w:b/>
                <w:bCs/>
              </w:rPr>
            </w:pPr>
            <w:r>
              <w:rPr>
                <w:rFonts w:cs="Arial"/>
                <w:b/>
                <w:bCs/>
              </w:rPr>
              <w:t> </w:t>
            </w:r>
            <w:sdt>
              <w:sdtPr>
                <w:rPr>
                  <w:rFonts w:cstheme="minorHAnsi"/>
                  <w:b/>
                  <w:bCs/>
                  <w:sz w:val="24"/>
                  <w:szCs w:val="24"/>
                </w:rPr>
                <w:id w:val="-137111496"/>
                <w:placeholder>
                  <w:docPart w:val="D585E88B3630914391395A1D208C8E99"/>
                </w:placeholder>
              </w:sdtPr>
              <w:sdtContent>
                <w:r w:rsidR="00950B50">
                  <w:rPr>
                    <w:rFonts w:cstheme="minorHAnsi"/>
                    <w:b/>
                    <w:bCs/>
                    <w:sz w:val="24"/>
                    <w:szCs w:val="24"/>
                  </w:rPr>
                  <w:t>2.8%</w:t>
                </w:r>
              </w:sdtContent>
            </w:sdt>
          </w:p>
        </w:tc>
      </w:tr>
      <w:tr w:rsidR="00D363E3" w14:paraId="152451A1"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3F75F1D" w14:textId="77777777" w:rsidR="00D363E3" w:rsidRDefault="00D363E3" w:rsidP="00576126">
            <w:pPr>
              <w:pStyle w:val="TableContent"/>
              <w:rPr>
                <w:rFonts w:cs="Times New Roman"/>
              </w:rPr>
            </w:pPr>
            <w:r>
              <w:lastRenderedPageBreak/>
              <w:t>3</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4088006" w14:textId="7C4003E1" w:rsidR="00D363E3" w:rsidRDefault="00D363E3" w:rsidP="00576126">
            <w:pPr>
              <w:widowControl w:val="0"/>
              <w:jc w:val="center"/>
              <w:rPr>
                <w:rFonts w:cs="Arial"/>
                <w:b/>
                <w:bCs/>
              </w:rPr>
            </w:pPr>
            <w:r>
              <w:rPr>
                <w:rFonts w:cs="Arial"/>
                <w:b/>
                <w:bCs/>
              </w:rPr>
              <w:t> </w:t>
            </w:r>
            <w:sdt>
              <w:sdtPr>
                <w:rPr>
                  <w:rFonts w:cstheme="minorHAnsi"/>
                  <w:b/>
                  <w:bCs/>
                  <w:sz w:val="24"/>
                  <w:szCs w:val="24"/>
                </w:rPr>
                <w:id w:val="49973531"/>
                <w:placeholder>
                  <w:docPart w:val="E5352678AAFC0649A0285600AE473851"/>
                </w:placeholder>
              </w:sdtPr>
              <w:sdtContent>
                <w:r w:rsidR="00950B50">
                  <w:rPr>
                    <w:rFonts w:cstheme="minorHAnsi"/>
                    <w:b/>
                    <w:bCs/>
                    <w:sz w:val="24"/>
                    <w:szCs w:val="24"/>
                  </w:rPr>
                  <w:t>5.6%</w:t>
                </w:r>
              </w:sdtContent>
            </w:sdt>
          </w:p>
        </w:tc>
      </w:tr>
      <w:tr w:rsidR="00D363E3" w14:paraId="1913035A"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D5C5319" w14:textId="77777777" w:rsidR="00D363E3" w:rsidRDefault="00D363E3" w:rsidP="00576126">
            <w:pPr>
              <w:pStyle w:val="TableContent"/>
              <w:rPr>
                <w:rFonts w:cs="Times New Roman"/>
              </w:rPr>
            </w:pPr>
            <w:r>
              <w:t>4</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9ECB61B" w14:textId="13114C5D" w:rsidR="00D363E3" w:rsidRDefault="00D363E3" w:rsidP="00576126">
            <w:pPr>
              <w:widowControl w:val="0"/>
              <w:jc w:val="center"/>
              <w:rPr>
                <w:rFonts w:cs="Arial"/>
                <w:b/>
                <w:bCs/>
              </w:rPr>
            </w:pPr>
            <w:r>
              <w:rPr>
                <w:rFonts w:cs="Arial"/>
                <w:b/>
                <w:bCs/>
              </w:rPr>
              <w:t> </w:t>
            </w:r>
            <w:sdt>
              <w:sdtPr>
                <w:rPr>
                  <w:rFonts w:cstheme="minorHAnsi"/>
                  <w:b/>
                  <w:bCs/>
                  <w:sz w:val="24"/>
                  <w:szCs w:val="24"/>
                </w:rPr>
                <w:id w:val="1668440422"/>
                <w:placeholder>
                  <w:docPart w:val="A90A1C483859314BAC2D1A2FCB398220"/>
                </w:placeholder>
              </w:sdtPr>
              <w:sdtContent>
                <w:r w:rsidR="00950B50">
                  <w:rPr>
                    <w:rFonts w:cstheme="minorHAnsi"/>
                    <w:b/>
                    <w:bCs/>
                    <w:sz w:val="24"/>
                    <w:szCs w:val="24"/>
                  </w:rPr>
                  <w:t>8.3%</w:t>
                </w:r>
              </w:sdtContent>
            </w:sdt>
          </w:p>
        </w:tc>
      </w:tr>
      <w:tr w:rsidR="00D363E3" w14:paraId="6B06BD07"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974497F" w14:textId="77777777" w:rsidR="00D363E3" w:rsidRDefault="00D363E3" w:rsidP="00576126">
            <w:pPr>
              <w:pStyle w:val="TableContent"/>
              <w:rPr>
                <w:rFonts w:cs="Times New Roman"/>
              </w:rPr>
            </w:pPr>
            <w:r>
              <w:t>5</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D3450A6" w14:textId="1B58A57F" w:rsidR="00D363E3" w:rsidRDefault="00D363E3" w:rsidP="00576126">
            <w:pPr>
              <w:widowControl w:val="0"/>
              <w:jc w:val="center"/>
              <w:rPr>
                <w:rFonts w:cs="Arial"/>
                <w:b/>
                <w:bCs/>
              </w:rPr>
            </w:pPr>
            <w:r>
              <w:rPr>
                <w:rFonts w:cs="Arial"/>
                <w:b/>
                <w:bCs/>
              </w:rPr>
              <w:t> </w:t>
            </w:r>
            <w:sdt>
              <w:sdtPr>
                <w:rPr>
                  <w:rFonts w:cstheme="minorHAnsi"/>
                  <w:b/>
                  <w:bCs/>
                  <w:sz w:val="24"/>
                  <w:szCs w:val="24"/>
                </w:rPr>
                <w:id w:val="-946691402"/>
                <w:placeholder>
                  <w:docPart w:val="35320D993FDC4144AE75053F5800A5B4"/>
                </w:placeholder>
              </w:sdtPr>
              <w:sdtContent>
                <w:r w:rsidR="00950B50">
                  <w:rPr>
                    <w:rFonts w:cstheme="minorHAnsi"/>
                    <w:b/>
                    <w:bCs/>
                    <w:sz w:val="24"/>
                    <w:szCs w:val="24"/>
                  </w:rPr>
                  <w:t>11.1%</w:t>
                </w:r>
              </w:sdtContent>
            </w:sdt>
          </w:p>
        </w:tc>
      </w:tr>
      <w:tr w:rsidR="00D363E3" w14:paraId="529322C9"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C8EB5BE" w14:textId="77777777" w:rsidR="00D363E3" w:rsidRDefault="00D363E3" w:rsidP="00576126">
            <w:pPr>
              <w:pStyle w:val="TableContent"/>
              <w:rPr>
                <w:rFonts w:cs="Times New Roman"/>
              </w:rPr>
            </w:pPr>
            <w:r>
              <w:t>6</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9DF3223" w14:textId="061734FC" w:rsidR="00D363E3" w:rsidRDefault="00D363E3" w:rsidP="00576126">
            <w:pPr>
              <w:widowControl w:val="0"/>
              <w:jc w:val="center"/>
              <w:rPr>
                <w:rFonts w:cs="Arial"/>
                <w:b/>
                <w:bCs/>
              </w:rPr>
            </w:pPr>
            <w:r>
              <w:rPr>
                <w:rFonts w:cs="Arial"/>
                <w:b/>
                <w:bCs/>
              </w:rPr>
              <w:t> </w:t>
            </w:r>
            <w:sdt>
              <w:sdtPr>
                <w:rPr>
                  <w:rFonts w:cstheme="minorHAnsi"/>
                  <w:b/>
                  <w:bCs/>
                  <w:sz w:val="24"/>
                  <w:szCs w:val="24"/>
                </w:rPr>
                <w:id w:val="-577445039"/>
                <w:placeholder>
                  <w:docPart w:val="E7B65FBBDC4BF5448E0E34130EF9DF51"/>
                </w:placeholder>
              </w:sdtPr>
              <w:sdtContent>
                <w:r w:rsidR="00950B50">
                  <w:rPr>
                    <w:rFonts w:cstheme="minorHAnsi"/>
                    <w:b/>
                    <w:bCs/>
                    <w:sz w:val="24"/>
                    <w:szCs w:val="24"/>
                  </w:rPr>
                  <w:t>13.9%</w:t>
                </w:r>
              </w:sdtContent>
            </w:sdt>
          </w:p>
        </w:tc>
      </w:tr>
      <w:tr w:rsidR="00D363E3" w14:paraId="0BB1A27B"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71AA4A17" w14:textId="77777777" w:rsidR="00D363E3" w:rsidRDefault="00D363E3" w:rsidP="00576126">
            <w:pPr>
              <w:pStyle w:val="TableContent"/>
              <w:rPr>
                <w:rFonts w:cs="Times New Roman"/>
              </w:rPr>
            </w:pPr>
            <w:r>
              <w:t>7</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CE942BA" w14:textId="7BF89C71" w:rsidR="00D363E3" w:rsidRDefault="00D363E3" w:rsidP="00576126">
            <w:pPr>
              <w:widowControl w:val="0"/>
              <w:jc w:val="center"/>
              <w:rPr>
                <w:rFonts w:cs="Arial"/>
                <w:b/>
                <w:bCs/>
              </w:rPr>
            </w:pPr>
            <w:r>
              <w:rPr>
                <w:rFonts w:cs="Arial"/>
                <w:b/>
                <w:bCs/>
              </w:rPr>
              <w:t> </w:t>
            </w:r>
            <w:sdt>
              <w:sdtPr>
                <w:rPr>
                  <w:rFonts w:cstheme="minorHAnsi"/>
                  <w:b/>
                  <w:bCs/>
                  <w:sz w:val="24"/>
                  <w:szCs w:val="24"/>
                </w:rPr>
                <w:id w:val="525835586"/>
                <w:placeholder>
                  <w:docPart w:val="9DE73A710DBEE84DA937B82774520015"/>
                </w:placeholder>
              </w:sdtPr>
              <w:sdtContent>
                <w:r w:rsidR="00950B50">
                  <w:rPr>
                    <w:rFonts w:cstheme="minorHAnsi"/>
                    <w:b/>
                    <w:bCs/>
                    <w:sz w:val="24"/>
                    <w:szCs w:val="24"/>
                  </w:rPr>
                  <w:t>16.7%</w:t>
                </w:r>
              </w:sdtContent>
            </w:sdt>
          </w:p>
        </w:tc>
      </w:tr>
      <w:tr w:rsidR="00D363E3" w14:paraId="46FBF6D3"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38B2F20B" w14:textId="77777777" w:rsidR="00D363E3" w:rsidRDefault="00D363E3" w:rsidP="00576126">
            <w:pPr>
              <w:pStyle w:val="TableContent"/>
              <w:rPr>
                <w:rFonts w:cs="Times New Roman"/>
              </w:rPr>
            </w:pPr>
            <w:r>
              <w:t>8</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3FC7407" w14:textId="1145E436" w:rsidR="00D363E3" w:rsidRDefault="00D363E3" w:rsidP="00576126">
            <w:pPr>
              <w:widowControl w:val="0"/>
              <w:jc w:val="center"/>
              <w:rPr>
                <w:rFonts w:cs="Arial"/>
                <w:b/>
                <w:bCs/>
              </w:rPr>
            </w:pPr>
            <w:r>
              <w:rPr>
                <w:rFonts w:cs="Arial"/>
                <w:b/>
                <w:bCs/>
              </w:rPr>
              <w:t> </w:t>
            </w:r>
            <w:sdt>
              <w:sdtPr>
                <w:rPr>
                  <w:rFonts w:cstheme="minorHAnsi"/>
                  <w:b/>
                  <w:bCs/>
                  <w:sz w:val="24"/>
                  <w:szCs w:val="24"/>
                </w:rPr>
                <w:id w:val="-1703243615"/>
                <w:placeholder>
                  <w:docPart w:val="7068AE2D8DA95E4EB98833015D8E29AC"/>
                </w:placeholder>
              </w:sdtPr>
              <w:sdtContent>
                <w:r w:rsidR="00950B50">
                  <w:rPr>
                    <w:rFonts w:cstheme="minorHAnsi"/>
                    <w:b/>
                    <w:bCs/>
                    <w:sz w:val="24"/>
                    <w:szCs w:val="24"/>
                  </w:rPr>
                  <w:t>13.9%</w:t>
                </w:r>
              </w:sdtContent>
            </w:sdt>
          </w:p>
        </w:tc>
      </w:tr>
      <w:tr w:rsidR="00D363E3" w14:paraId="6B2E3A97"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B38E507" w14:textId="77777777" w:rsidR="00D363E3" w:rsidRDefault="00D363E3" w:rsidP="00576126">
            <w:pPr>
              <w:pStyle w:val="TableContent"/>
              <w:rPr>
                <w:rFonts w:cs="Times New Roman"/>
              </w:rPr>
            </w:pPr>
            <w:r>
              <w:t>9</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60B7185B" w14:textId="5A32E925" w:rsidR="00D363E3" w:rsidRDefault="00D363E3" w:rsidP="00576126">
            <w:pPr>
              <w:widowControl w:val="0"/>
              <w:jc w:val="center"/>
              <w:rPr>
                <w:rFonts w:cs="Arial"/>
                <w:b/>
                <w:bCs/>
              </w:rPr>
            </w:pPr>
            <w:r>
              <w:rPr>
                <w:rFonts w:cs="Arial"/>
                <w:b/>
                <w:bCs/>
              </w:rPr>
              <w:t> </w:t>
            </w:r>
            <w:sdt>
              <w:sdtPr>
                <w:rPr>
                  <w:rFonts w:cstheme="minorHAnsi"/>
                  <w:b/>
                  <w:bCs/>
                  <w:sz w:val="24"/>
                  <w:szCs w:val="24"/>
                </w:rPr>
                <w:id w:val="-724216148"/>
                <w:placeholder>
                  <w:docPart w:val="B9D718BE1EBDFF4588198A90B8B3ECF5"/>
                </w:placeholder>
              </w:sdtPr>
              <w:sdtContent>
                <w:r w:rsidR="00950B50">
                  <w:rPr>
                    <w:rFonts w:cstheme="minorHAnsi"/>
                    <w:b/>
                    <w:bCs/>
                    <w:sz w:val="24"/>
                    <w:szCs w:val="24"/>
                  </w:rPr>
                  <w:t>11.1%</w:t>
                </w:r>
              </w:sdtContent>
            </w:sdt>
          </w:p>
        </w:tc>
      </w:tr>
      <w:tr w:rsidR="00D363E3" w14:paraId="63A7833E"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678AA365" w14:textId="77777777" w:rsidR="00D363E3" w:rsidRDefault="00D363E3" w:rsidP="00576126">
            <w:pPr>
              <w:pStyle w:val="TableContent"/>
              <w:rPr>
                <w:rFonts w:cs="Times New Roman"/>
              </w:rPr>
            </w:pPr>
            <w:r>
              <w:t>10</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CAB534D" w14:textId="1E9D1B67" w:rsidR="00D363E3" w:rsidRDefault="00D363E3" w:rsidP="00576126">
            <w:pPr>
              <w:widowControl w:val="0"/>
              <w:jc w:val="center"/>
              <w:rPr>
                <w:rFonts w:cs="Arial"/>
                <w:b/>
                <w:bCs/>
              </w:rPr>
            </w:pPr>
            <w:r>
              <w:rPr>
                <w:rFonts w:cs="Arial"/>
                <w:b/>
                <w:bCs/>
              </w:rPr>
              <w:t> </w:t>
            </w:r>
            <w:sdt>
              <w:sdtPr>
                <w:rPr>
                  <w:rFonts w:cstheme="minorHAnsi"/>
                  <w:b/>
                  <w:bCs/>
                  <w:sz w:val="24"/>
                  <w:szCs w:val="24"/>
                </w:rPr>
                <w:id w:val="1888296757"/>
                <w:placeholder>
                  <w:docPart w:val="82AF650083259C41ADC9F00C577605C7"/>
                </w:placeholder>
              </w:sdtPr>
              <w:sdtContent>
                <w:r w:rsidR="00950B50">
                  <w:rPr>
                    <w:rFonts w:cstheme="minorHAnsi"/>
                    <w:b/>
                    <w:bCs/>
                    <w:sz w:val="24"/>
                    <w:szCs w:val="24"/>
                  </w:rPr>
                  <w:t>8.3%</w:t>
                </w:r>
              </w:sdtContent>
            </w:sdt>
          </w:p>
        </w:tc>
      </w:tr>
      <w:tr w:rsidR="00D363E3" w14:paraId="0939CD30"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2C62CC4C" w14:textId="77777777" w:rsidR="00D363E3" w:rsidRDefault="00D363E3" w:rsidP="00576126">
            <w:pPr>
              <w:pStyle w:val="TableContent"/>
              <w:rPr>
                <w:rFonts w:cs="Times New Roman"/>
              </w:rPr>
            </w:pPr>
            <w:r>
              <w:t>11</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6544533A" w14:textId="5D38C70E" w:rsidR="00D363E3" w:rsidRDefault="00D363E3" w:rsidP="00576126">
            <w:pPr>
              <w:widowControl w:val="0"/>
              <w:jc w:val="center"/>
              <w:rPr>
                <w:rFonts w:cs="Arial"/>
                <w:b/>
                <w:bCs/>
              </w:rPr>
            </w:pPr>
            <w:r>
              <w:rPr>
                <w:rFonts w:cs="Arial"/>
                <w:b/>
                <w:bCs/>
              </w:rPr>
              <w:t> </w:t>
            </w:r>
            <w:sdt>
              <w:sdtPr>
                <w:rPr>
                  <w:rFonts w:cstheme="minorHAnsi"/>
                  <w:b/>
                  <w:bCs/>
                  <w:sz w:val="24"/>
                  <w:szCs w:val="24"/>
                </w:rPr>
                <w:id w:val="-1922328282"/>
                <w:placeholder>
                  <w:docPart w:val="71315D0313CAD0418E6F8DAB1DD0CA7F"/>
                </w:placeholder>
              </w:sdtPr>
              <w:sdtContent>
                <w:r w:rsidR="00950B50">
                  <w:rPr>
                    <w:rFonts w:cstheme="minorHAnsi"/>
                    <w:b/>
                    <w:bCs/>
                    <w:sz w:val="24"/>
                    <w:szCs w:val="24"/>
                  </w:rPr>
                  <w:t>5.6%</w:t>
                </w:r>
              </w:sdtContent>
            </w:sdt>
          </w:p>
        </w:tc>
      </w:tr>
      <w:tr w:rsidR="00D363E3" w14:paraId="56D8C6F5" w14:textId="77777777" w:rsidTr="00576126">
        <w:trPr>
          <w:trHeight w:val="460"/>
          <w:jc w:val="center"/>
        </w:trPr>
        <w:tc>
          <w:tcPr>
            <w:tcW w:w="3716"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09815A3F" w14:textId="77777777" w:rsidR="00D363E3" w:rsidRDefault="00D363E3" w:rsidP="00576126">
            <w:pPr>
              <w:pStyle w:val="TableContent"/>
              <w:rPr>
                <w:rFonts w:cs="Times New Roman"/>
              </w:rPr>
            </w:pPr>
            <w:r>
              <w:t>12</w:t>
            </w:r>
          </w:p>
        </w:tc>
        <w:tc>
          <w:tcPr>
            <w:tcW w:w="3578" w:type="dxa"/>
            <w:tcBorders>
              <w:top w:val="single" w:sz="8" w:space="0" w:color="C0C0C0"/>
              <w:left w:val="single" w:sz="8" w:space="0" w:color="C0C0C0"/>
              <w:bottom w:val="single" w:sz="8" w:space="0" w:color="C0C0C0"/>
              <w:right w:val="single" w:sz="8" w:space="0" w:color="C0C0C0"/>
            </w:tcBorders>
            <w:tcMar>
              <w:top w:w="100" w:type="dxa"/>
              <w:left w:w="100" w:type="dxa"/>
              <w:bottom w:w="100" w:type="dxa"/>
              <w:right w:w="100" w:type="dxa"/>
            </w:tcMar>
            <w:vAlign w:val="center"/>
            <w:hideMark/>
          </w:tcPr>
          <w:p w14:paraId="426FD204" w14:textId="66F5D543" w:rsidR="00D363E3" w:rsidRDefault="00D363E3" w:rsidP="00576126">
            <w:pPr>
              <w:widowControl w:val="0"/>
              <w:jc w:val="center"/>
              <w:rPr>
                <w:rFonts w:cs="Arial"/>
                <w:b/>
                <w:bCs/>
              </w:rPr>
            </w:pPr>
            <w:r>
              <w:rPr>
                <w:rFonts w:cs="Arial"/>
                <w:b/>
                <w:bCs/>
              </w:rPr>
              <w:t> </w:t>
            </w:r>
            <w:sdt>
              <w:sdtPr>
                <w:rPr>
                  <w:rFonts w:cstheme="minorHAnsi"/>
                  <w:b/>
                  <w:bCs/>
                  <w:sz w:val="24"/>
                  <w:szCs w:val="24"/>
                </w:rPr>
                <w:id w:val="17903297"/>
                <w:placeholder>
                  <w:docPart w:val="81F5D33001765E4D98A2085237D0AF02"/>
                </w:placeholder>
              </w:sdtPr>
              <w:sdtContent>
                <w:r w:rsidR="00950B50">
                  <w:rPr>
                    <w:rFonts w:cstheme="minorHAnsi"/>
                    <w:b/>
                    <w:bCs/>
                    <w:sz w:val="24"/>
                    <w:szCs w:val="24"/>
                  </w:rPr>
                  <w:t>2.8%</w:t>
                </w:r>
              </w:sdtContent>
            </w:sdt>
          </w:p>
        </w:tc>
      </w:tr>
    </w:tbl>
    <w:p w14:paraId="31C705E7" w14:textId="7BB3FC19" w:rsidR="008020C4" w:rsidRDefault="008020C4" w:rsidP="001B2ED4"/>
    <w:p w14:paraId="75587ADE" w14:textId="71D5DE03" w:rsidR="001B2ED4" w:rsidRPr="00B84A30" w:rsidRDefault="001B2ED4" w:rsidP="001B2ED4">
      <w:pPr>
        <w:pStyle w:val="ListParagraph"/>
        <w:numPr>
          <w:ilvl w:val="0"/>
          <w:numId w:val="0"/>
        </w:numPr>
        <w:ind w:left="720"/>
        <w:jc w:val="center"/>
      </w:pPr>
      <w:r>
        <w:t>Handwrite your name next to your graph.</w:t>
      </w:r>
      <w:r>
        <w:br/>
      </w:r>
      <w:sdt>
        <w:sdtPr>
          <w:id w:val="884301879"/>
          <w:picture/>
        </w:sdtPr>
        <w:sdtContent>
          <w:r w:rsidRPr="0005339E">
            <w:rPr>
              <w:noProof/>
            </w:rPr>
            <w:drawing>
              <wp:inline distT="0" distB="0" distL="0" distR="0" wp14:anchorId="53140126" wp14:editId="303ACF02">
                <wp:extent cx="2498011" cy="18735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stretch>
                          <a:fillRect/>
                        </a:stretch>
                      </pic:blipFill>
                      <pic:spPr bwMode="auto">
                        <a:xfrm rot="10800000">
                          <a:off x="0" y="0"/>
                          <a:ext cx="2498011" cy="1873508"/>
                        </a:xfrm>
                        <a:prstGeom prst="rect">
                          <a:avLst/>
                        </a:prstGeom>
                        <a:noFill/>
                        <a:ln>
                          <a:noFill/>
                        </a:ln>
                      </pic:spPr>
                    </pic:pic>
                  </a:graphicData>
                </a:graphic>
              </wp:inline>
            </w:drawing>
          </w:r>
        </w:sdtContent>
      </w:sdt>
      <w:r>
        <w:br/>
      </w:r>
    </w:p>
    <w:p w14:paraId="33C8ED5D" w14:textId="73D7CFB0" w:rsidR="00493199" w:rsidRPr="00077416" w:rsidRDefault="00493199" w:rsidP="00493199">
      <w:pPr>
        <w:pStyle w:val="Heading1"/>
        <w:rPr>
          <w:rFonts w:cstheme="minorHAnsi"/>
          <w:b/>
          <w:color w:val="44546A" w:themeColor="text2"/>
          <w:sz w:val="24"/>
          <w:szCs w:val="24"/>
        </w:rPr>
      </w:pPr>
      <w:r w:rsidRPr="00493199">
        <w:rPr>
          <w:rFonts w:cstheme="minorHAnsi"/>
          <w:b/>
          <w:color w:val="44546A" w:themeColor="text2"/>
          <w:sz w:val="24"/>
          <w:szCs w:val="24"/>
        </w:rPr>
        <w:lastRenderedPageBreak/>
        <w:t>Experiment 1: first law of thermodynamics</w:t>
      </w:r>
    </w:p>
    <w:p w14:paraId="0A898C7C" w14:textId="77777777" w:rsidR="00377856" w:rsidRDefault="00377856" w:rsidP="00377856">
      <w:pPr>
        <w:pStyle w:val="Heading2"/>
      </w:pPr>
      <w:r>
        <w:t>Post-Lab Questions</w:t>
      </w:r>
    </w:p>
    <w:p w14:paraId="12B575E0" w14:textId="088FC621" w:rsidR="00B84A30" w:rsidRDefault="00B84A30" w:rsidP="00B84A30">
      <w:pPr>
        <w:pStyle w:val="ListParagraph"/>
        <w:numPr>
          <w:ilvl w:val="0"/>
          <w:numId w:val="5"/>
        </w:numPr>
      </w:pPr>
      <w:r w:rsidRPr="00EE52AF">
        <w:t>What did you observe as heat was added to the system over time? What did you observe as the system cooled down?</w:t>
      </w:r>
      <w:r w:rsidR="00493199">
        <w:br/>
      </w:r>
      <w:sdt>
        <w:sdtPr>
          <w:rPr>
            <w:rFonts w:cstheme="minorHAnsi"/>
            <w:b/>
            <w:bCs/>
            <w:sz w:val="24"/>
            <w:szCs w:val="24"/>
          </w:rPr>
          <w:id w:val="47574483"/>
          <w:placeholder>
            <w:docPart w:val="731EA93E5F9B3941A726495218152445"/>
          </w:placeholder>
        </w:sdtPr>
        <w:sdtContent>
          <w:r w:rsidR="000743F7">
            <w:rPr>
              <w:rFonts w:cstheme="minorHAnsi"/>
              <w:b/>
              <w:bCs/>
              <w:sz w:val="24"/>
              <w:szCs w:val="24"/>
            </w:rPr>
            <w:t>As the heat was increased the balloon began to inflate but once the temperature started cooling again the balloon deflated back down to starting point.</w:t>
          </w:r>
        </w:sdtContent>
      </w:sdt>
    </w:p>
    <w:p w14:paraId="4D3E5EBC" w14:textId="089A606D" w:rsidR="00B84A30" w:rsidRDefault="00B84A30" w:rsidP="00B84A30">
      <w:pPr>
        <w:pStyle w:val="ListParagraph"/>
      </w:pPr>
      <w:r w:rsidRPr="00EE52AF">
        <w:t xml:space="preserve">Consider the balloon and air inside the flask to be a closed system. Use the First Law of Thermodynamics to explain what happened to the balloon as heat was added by the environment. </w:t>
      </w:r>
      <w:r w:rsidR="00493199">
        <w:br/>
      </w:r>
      <w:sdt>
        <w:sdtPr>
          <w:rPr>
            <w:rFonts w:cstheme="minorHAnsi"/>
            <w:b/>
            <w:bCs/>
            <w:sz w:val="24"/>
            <w:szCs w:val="24"/>
          </w:rPr>
          <w:id w:val="-1070333413"/>
          <w:placeholder>
            <w:docPart w:val="D3895113EFC107479AF17A1A49D4C1FB"/>
          </w:placeholder>
        </w:sdtPr>
        <w:sdtContent>
          <w:r w:rsidR="000743F7">
            <w:rPr>
              <w:rFonts w:cstheme="minorHAnsi"/>
              <w:b/>
              <w:bCs/>
              <w:sz w:val="24"/>
              <w:szCs w:val="24"/>
            </w:rPr>
            <w:t>Through the first law of thermodynamics heat is a form of energy that can be transferred between the surrounding environment to the closed system of the ballon causing it to react to the increased heat and energy which lead to the expansion of the balloon.</w:t>
          </w:r>
        </w:sdtContent>
      </w:sdt>
    </w:p>
    <w:p w14:paraId="0879F9ED" w14:textId="64A08713" w:rsidR="00B84A30" w:rsidRPr="000821FC" w:rsidRDefault="00B84A30" w:rsidP="00B84A30">
      <w:pPr>
        <w:pStyle w:val="ListParagraph"/>
      </w:pPr>
      <w:r w:rsidRPr="00EE52AF">
        <w:t>Was the work done on the system positive or negative? Use your results to support your answer.</w:t>
      </w:r>
      <w:r w:rsidR="00493199">
        <w:br/>
      </w:r>
      <w:sdt>
        <w:sdtPr>
          <w:rPr>
            <w:rFonts w:cstheme="minorHAnsi"/>
            <w:b/>
            <w:bCs/>
            <w:sz w:val="24"/>
            <w:szCs w:val="24"/>
          </w:rPr>
          <w:id w:val="-1303391425"/>
          <w:placeholder>
            <w:docPart w:val="44B5713CCA16AF459E1EA3256F69526B"/>
          </w:placeholder>
        </w:sdtPr>
        <w:sdtContent>
          <w:r w:rsidR="000743F7">
            <w:rPr>
              <w:rFonts w:cstheme="minorHAnsi"/>
              <w:b/>
              <w:bCs/>
              <w:sz w:val="24"/>
              <w:szCs w:val="24"/>
            </w:rPr>
            <w:t>Heat transfer to a system is positive, so increasing the temperature surrounding the flask causing the balloon to expand was a positive work and allowing it to cool back to room temperature was negative because it took away the work of the heat.</w:t>
          </w:r>
        </w:sdtContent>
      </w:sdt>
    </w:p>
    <w:p w14:paraId="19F09E53" w14:textId="19789B36" w:rsidR="00471608" w:rsidRPr="00471608" w:rsidRDefault="00471608" w:rsidP="00471608">
      <w:pPr>
        <w:rPr>
          <w:rFonts w:cs="Arial"/>
        </w:rPr>
      </w:pPr>
      <w:r w:rsidRPr="00471608">
        <w:rPr>
          <w:b/>
        </w:rPr>
        <w:lastRenderedPageBreak/>
        <w:t xml:space="preserve">Take a photo of your </w:t>
      </w:r>
      <w:r>
        <w:rPr>
          <w:b/>
        </w:rPr>
        <w:t>Strofoam® cups taped together.</w:t>
      </w:r>
      <w:r w:rsidRPr="00471608">
        <w:rPr>
          <w:b/>
        </w:rPr>
        <w:t xml:space="preserve"> Be sure to have your name handwritten in the background of the photo</w:t>
      </w:r>
      <w:r w:rsidRPr="00326DC8">
        <w:t>.</w:t>
      </w:r>
      <w:r>
        <w:t xml:space="preserve"> </w:t>
      </w:r>
      <w:r>
        <w:br/>
      </w:r>
      <w:sdt>
        <w:sdtPr>
          <w:id w:val="-1248111951"/>
          <w:picture/>
        </w:sdtPr>
        <w:sdtContent>
          <w:r w:rsidRPr="0005339E">
            <w:rPr>
              <w:noProof/>
            </w:rPr>
            <w:drawing>
              <wp:inline distT="0" distB="0" distL="0" distR="0" wp14:anchorId="3EF696E4" wp14:editId="64DE6A94">
                <wp:extent cx="3788228" cy="505097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1"/>
                        <a:stretch>
                          <a:fillRect/>
                        </a:stretch>
                      </pic:blipFill>
                      <pic:spPr bwMode="auto">
                        <a:xfrm>
                          <a:off x="0" y="0"/>
                          <a:ext cx="3788228" cy="5050971"/>
                        </a:xfrm>
                        <a:prstGeom prst="rect">
                          <a:avLst/>
                        </a:prstGeom>
                        <a:noFill/>
                        <a:ln>
                          <a:noFill/>
                        </a:ln>
                      </pic:spPr>
                    </pic:pic>
                  </a:graphicData>
                </a:graphic>
              </wp:inline>
            </w:drawing>
          </w:r>
        </w:sdtContent>
      </w:sdt>
    </w:p>
    <w:p w14:paraId="362E003E" w14:textId="1C80D79E" w:rsidR="00B84A30" w:rsidRDefault="00B84A30">
      <w:pPr>
        <w:spacing w:after="160" w:line="259" w:lineRule="auto"/>
      </w:pPr>
    </w:p>
    <w:p w14:paraId="15DC822C" w14:textId="77777777" w:rsidR="002B0378" w:rsidRDefault="002B0378">
      <w:pPr>
        <w:spacing w:after="160" w:line="259" w:lineRule="auto"/>
        <w:rPr>
          <w:rFonts w:eastAsiaTheme="majorEastAsia" w:cstheme="majorBidi"/>
          <w:caps/>
          <w:sz w:val="32"/>
          <w:szCs w:val="32"/>
        </w:rPr>
      </w:pPr>
    </w:p>
    <w:p w14:paraId="5C924B9B" w14:textId="544615F1" w:rsidR="00493199" w:rsidRPr="00077416" w:rsidRDefault="00493199" w:rsidP="00493199">
      <w:pPr>
        <w:pStyle w:val="Heading1"/>
        <w:rPr>
          <w:rFonts w:cstheme="minorHAnsi"/>
          <w:b/>
          <w:color w:val="44546A" w:themeColor="text2"/>
          <w:sz w:val="24"/>
          <w:szCs w:val="24"/>
        </w:rPr>
      </w:pPr>
      <w:r w:rsidRPr="00493199">
        <w:rPr>
          <w:rFonts w:cstheme="minorHAnsi"/>
          <w:b/>
          <w:color w:val="44546A" w:themeColor="text2"/>
          <w:sz w:val="24"/>
          <w:szCs w:val="24"/>
        </w:rPr>
        <w:t>Experiment 2: Shaken sand system</w:t>
      </w:r>
    </w:p>
    <w:p w14:paraId="6D8C20F7" w14:textId="77777777" w:rsidR="00377856" w:rsidRDefault="00377856" w:rsidP="00431A16">
      <w:pPr>
        <w:pStyle w:val="Heading2"/>
      </w:pPr>
      <w:r>
        <w:t>Data Sheet</w:t>
      </w:r>
    </w:p>
    <w:p w14:paraId="33D993E6" w14:textId="194E4228" w:rsidR="004D478C" w:rsidRPr="0095307B" w:rsidRDefault="004D478C" w:rsidP="004D478C">
      <w:pPr>
        <w:pStyle w:val="TableCaption"/>
      </w:pPr>
      <w:r w:rsidRPr="0095307B">
        <w:t xml:space="preserve">Table </w:t>
      </w:r>
      <w:r w:rsidR="00B84A30">
        <w:t>1:</w:t>
      </w:r>
      <w:r w:rsidRPr="0095307B">
        <w:t xml:space="preserve"> </w:t>
      </w:r>
      <w:r w:rsidR="00B84A30">
        <w:t>Shaken Sand System Temperature Data</w:t>
      </w:r>
    </w:p>
    <w:tbl>
      <w:tblPr>
        <w:tblStyle w:val="TableGrid"/>
        <w:tblW w:w="0" w:type="auto"/>
        <w:jc w:val="center"/>
        <w:tblLook w:val="04A0" w:firstRow="1" w:lastRow="0" w:firstColumn="1" w:lastColumn="0" w:noHBand="0" w:noVBand="1"/>
      </w:tblPr>
      <w:tblGrid>
        <w:gridCol w:w="2965"/>
        <w:gridCol w:w="2700"/>
      </w:tblGrid>
      <w:tr w:rsidR="00B84A30" w14:paraId="4ED326A8" w14:textId="77777777" w:rsidTr="00B84A30">
        <w:trPr>
          <w:trHeight w:val="665"/>
          <w:jc w:val="center"/>
        </w:trPr>
        <w:tc>
          <w:tcPr>
            <w:tcW w:w="2965" w:type="dxa"/>
            <w:shd w:val="clear" w:color="auto" w:fill="0071CE"/>
            <w:vAlign w:val="center"/>
          </w:tcPr>
          <w:p w14:paraId="3D0BB53F" w14:textId="1ED4F5DB" w:rsidR="00B84A30" w:rsidRPr="0095307B" w:rsidRDefault="00B84A30" w:rsidP="00B84A30">
            <w:pPr>
              <w:pStyle w:val="TableHeaderRow"/>
            </w:pPr>
            <w:r>
              <w:t xml:space="preserve">Initial Temperature </w:t>
            </w:r>
            <w:r>
              <w:rPr>
                <w:lang w:val="el-GR"/>
              </w:rPr>
              <w:t>(</w:t>
            </w:r>
            <w:r>
              <w:t>ºC)</w:t>
            </w:r>
          </w:p>
        </w:tc>
        <w:tc>
          <w:tcPr>
            <w:tcW w:w="2700" w:type="dxa"/>
            <w:shd w:val="clear" w:color="auto" w:fill="auto"/>
            <w:vAlign w:val="center"/>
          </w:tcPr>
          <w:p w14:paraId="053511CD" w14:textId="2758F9D7" w:rsidR="00B84A30" w:rsidRPr="00493199" w:rsidRDefault="00000000" w:rsidP="005B4A91">
            <w:pPr>
              <w:pStyle w:val="TableHeaderRow"/>
              <w:jc w:val="left"/>
              <w:rPr>
                <w:b w:val="0"/>
              </w:rPr>
            </w:pPr>
            <w:sdt>
              <w:sdtPr>
                <w:rPr>
                  <w:rFonts w:cstheme="minorHAnsi"/>
                  <w:b w:val="0"/>
                  <w:bCs/>
                  <w:sz w:val="24"/>
                  <w:szCs w:val="24"/>
                </w:rPr>
                <w:id w:val="-616603219"/>
                <w:placeholder>
                  <w:docPart w:val="9C0E3428381C234DB4E58AB986945135"/>
                </w:placeholder>
              </w:sdtPr>
              <w:sdtContent>
                <w:sdt>
                  <w:sdtPr>
                    <w:rPr>
                      <w:rFonts w:cstheme="minorHAnsi"/>
                      <w:b w:val="0"/>
                      <w:bCs/>
                      <w:sz w:val="24"/>
                      <w:szCs w:val="24"/>
                    </w:rPr>
                    <w:id w:val="-896119639"/>
                    <w:placeholder>
                      <w:docPart w:val="696EA9D170D04A66A38F9EFAB433F638"/>
                    </w:placeholder>
                  </w:sdtPr>
                  <w:sdtContent>
                    <w:r w:rsidR="005B4A91">
                      <w:rPr>
                        <w:rFonts w:cstheme="minorHAnsi"/>
                        <w:b w:val="0"/>
                        <w:bCs/>
                        <w:sz w:val="24"/>
                        <w:szCs w:val="24"/>
                      </w:rPr>
                      <w:t>24.4</w:t>
                    </w:r>
                  </w:sdtContent>
                </w:sdt>
              </w:sdtContent>
            </w:sdt>
          </w:p>
        </w:tc>
      </w:tr>
      <w:tr w:rsidR="00B84A30" w14:paraId="455ACA06" w14:textId="77777777" w:rsidTr="00B84A30">
        <w:trPr>
          <w:trHeight w:val="710"/>
          <w:jc w:val="center"/>
        </w:trPr>
        <w:tc>
          <w:tcPr>
            <w:tcW w:w="2965" w:type="dxa"/>
            <w:shd w:val="clear" w:color="auto" w:fill="0071CE"/>
            <w:vAlign w:val="center"/>
          </w:tcPr>
          <w:p w14:paraId="157EDC71" w14:textId="6AE88B34" w:rsidR="00B84A30" w:rsidRDefault="00B84A30" w:rsidP="00B84A30">
            <w:pPr>
              <w:pStyle w:val="TableHeaderRow"/>
            </w:pPr>
            <w:r>
              <w:t xml:space="preserve">Final Temperature </w:t>
            </w:r>
            <w:r>
              <w:rPr>
                <w:lang w:val="el-GR"/>
              </w:rPr>
              <w:t>(</w:t>
            </w:r>
            <w:r>
              <w:t>ºC)</w:t>
            </w:r>
          </w:p>
        </w:tc>
        <w:tc>
          <w:tcPr>
            <w:tcW w:w="2700" w:type="dxa"/>
            <w:vAlign w:val="center"/>
          </w:tcPr>
          <w:p w14:paraId="3EDB939F" w14:textId="3114F7C3" w:rsidR="00B84A30" w:rsidRDefault="00000000" w:rsidP="00B84A30">
            <w:pPr>
              <w:pStyle w:val="TableContent"/>
            </w:pPr>
            <w:sdt>
              <w:sdtPr>
                <w:rPr>
                  <w:rFonts w:cstheme="minorHAnsi"/>
                  <w:b/>
                  <w:bCs/>
                  <w:sz w:val="24"/>
                  <w:szCs w:val="24"/>
                </w:rPr>
                <w:id w:val="-1183982230"/>
                <w:placeholder>
                  <w:docPart w:val="9E52717053DA704A85C639A77FF9CCC2"/>
                </w:placeholder>
              </w:sdtPr>
              <w:sdtContent>
                <w:r w:rsidR="005B4A91">
                  <w:rPr>
                    <w:rFonts w:cstheme="minorHAnsi"/>
                    <w:b/>
                    <w:bCs/>
                    <w:sz w:val="24"/>
                    <w:szCs w:val="24"/>
                  </w:rPr>
                  <w:t>24.4 is initial, 29.8 was final (upper box not working)</w:t>
                </w:r>
              </w:sdtContent>
            </w:sdt>
          </w:p>
        </w:tc>
      </w:tr>
    </w:tbl>
    <w:p w14:paraId="431E871E" w14:textId="77777777" w:rsidR="004D478C" w:rsidRDefault="004D478C" w:rsidP="004D478C"/>
    <w:p w14:paraId="76E1AC96" w14:textId="77777777" w:rsidR="004D478C" w:rsidRDefault="004D478C" w:rsidP="004D478C">
      <w:pPr>
        <w:pStyle w:val="Heading2"/>
      </w:pPr>
      <w:r>
        <w:t>Post-Lab Questions</w:t>
      </w:r>
    </w:p>
    <w:p w14:paraId="69EA553E" w14:textId="34CA13BA" w:rsidR="00B84A30" w:rsidRDefault="00B84A30" w:rsidP="00B84A30">
      <w:pPr>
        <w:pStyle w:val="ListParagraph"/>
        <w:numPr>
          <w:ilvl w:val="0"/>
          <w:numId w:val="7"/>
        </w:numPr>
      </w:pPr>
      <w:r w:rsidRPr="00C357F7">
        <w:t>What was the temperature change of the sand? Show your work.</w:t>
      </w:r>
      <w:r w:rsidR="00493199">
        <w:br/>
      </w:r>
      <w:sdt>
        <w:sdtPr>
          <w:rPr>
            <w:rFonts w:cstheme="minorHAnsi"/>
            <w:b/>
            <w:bCs/>
            <w:sz w:val="24"/>
            <w:szCs w:val="24"/>
          </w:rPr>
          <w:id w:val="1456598151"/>
          <w:placeholder>
            <w:docPart w:val="0123C61CE34FF2479CE256CC31718F0B"/>
          </w:placeholder>
        </w:sdtPr>
        <w:sdtContent>
          <w:r w:rsidR="005B4A91">
            <w:rPr>
              <w:rFonts w:cstheme="minorHAnsi"/>
              <w:b/>
              <w:bCs/>
              <w:sz w:val="24"/>
              <w:szCs w:val="24"/>
            </w:rPr>
            <w:t>29.8-24.4 = 5.4 degrees celsius</w:t>
          </w:r>
        </w:sdtContent>
      </w:sdt>
    </w:p>
    <w:p w14:paraId="48D47D3D" w14:textId="1E660EE6" w:rsidR="00B84A30" w:rsidRDefault="00B84A30" w:rsidP="00B84A30">
      <w:pPr>
        <w:pStyle w:val="ListParagraph"/>
      </w:pPr>
      <w:r w:rsidRPr="00C357F7">
        <w:t>What was the change in internal energy of the system? Show your work.</w:t>
      </w:r>
      <w:r>
        <w:t xml:space="preserve"> </w:t>
      </w:r>
      <w:r w:rsidRPr="00B84A30">
        <w:rPr>
          <w:b/>
          <w:u w:val="single"/>
        </w:rPr>
        <w:t>Hint</w:t>
      </w:r>
      <w:r w:rsidRPr="00B84A30">
        <w:t xml:space="preserve">: </w:t>
      </w:r>
      <w:r w:rsidRPr="00C357F7">
        <w:t>The specific heat for dry sand is about 0.80 J/g·K and the density for sand is 2.3 g/mL.</w:t>
      </w:r>
      <w:r w:rsidR="00493199">
        <w:br/>
      </w:r>
      <w:sdt>
        <w:sdtPr>
          <w:rPr>
            <w:rFonts w:cstheme="minorHAnsi"/>
            <w:b/>
            <w:bCs/>
            <w:sz w:val="24"/>
            <w:szCs w:val="24"/>
          </w:rPr>
          <w:id w:val="-1970264672"/>
          <w:placeholder>
            <w:docPart w:val="9444D2926A703942A2CD4E0001625E8B"/>
          </w:placeholder>
        </w:sdtPr>
        <w:sdtContent>
          <w:r w:rsidR="005B4A91">
            <w:rPr>
              <w:rFonts w:ascii="Roboto" w:hAnsi="Roboto"/>
              <w:color w:val="BDC1C6"/>
              <w:shd w:val="clear" w:color="auto" w:fill="202124"/>
            </w:rPr>
            <w:t>5.4(.8)/2.3 =1.88</w:t>
          </w:r>
        </w:sdtContent>
      </w:sdt>
    </w:p>
    <w:p w14:paraId="081C79D5" w14:textId="6394D004" w:rsidR="00B84A30" w:rsidRPr="00C357F7" w:rsidRDefault="00B84A30" w:rsidP="00B84A30">
      <w:pPr>
        <w:pStyle w:val="ListParagraph"/>
      </w:pPr>
      <w:r w:rsidRPr="00C357F7">
        <w:t>Explain where the heat energy is coming from, if there is no work being done on the system because the volume is constant.</w:t>
      </w:r>
      <w:r w:rsidR="00493199">
        <w:br/>
      </w:r>
      <w:sdt>
        <w:sdtPr>
          <w:rPr>
            <w:rFonts w:cstheme="minorHAnsi"/>
            <w:b/>
            <w:bCs/>
            <w:sz w:val="24"/>
            <w:szCs w:val="24"/>
          </w:rPr>
          <w:id w:val="-1455860009"/>
          <w:placeholder>
            <w:docPart w:val="047304277300B94493D56A69D460CE5D"/>
          </w:placeholder>
        </w:sdtPr>
        <w:sdtContent>
          <w:r w:rsidR="00F4184E">
            <w:rPr>
              <w:rFonts w:cstheme="minorHAnsi"/>
              <w:b/>
              <w:bCs/>
              <w:sz w:val="24"/>
              <w:szCs w:val="24"/>
            </w:rPr>
            <w:t>The heat energy is coming from the friction of the motion being exerted with the sand being shaken in a closed container.  The tight space and constant motion cause the friction to increase thus raising the internal temperature of the sand from the work and energy being done.</w:t>
          </w:r>
        </w:sdtContent>
      </w:sdt>
    </w:p>
    <w:p w14:paraId="6DC8B924" w14:textId="13A282D8" w:rsidR="00D363E3" w:rsidRDefault="00D363E3">
      <w:pPr>
        <w:spacing w:after="160" w:line="259" w:lineRule="auto"/>
      </w:pPr>
      <w:r>
        <w:br w:type="page"/>
      </w:r>
    </w:p>
    <w:p w14:paraId="18919E8E" w14:textId="7095D83F" w:rsidR="00493199" w:rsidRPr="00493199" w:rsidRDefault="00493199" w:rsidP="00493199">
      <w:pPr>
        <w:pStyle w:val="Heading1"/>
        <w:rPr>
          <w:rFonts w:cstheme="minorHAnsi"/>
          <w:b/>
          <w:color w:val="44546A" w:themeColor="text2"/>
          <w:sz w:val="24"/>
          <w:szCs w:val="24"/>
        </w:rPr>
      </w:pPr>
      <w:r w:rsidRPr="00493199">
        <w:rPr>
          <w:rFonts w:cstheme="minorHAnsi"/>
          <w:b/>
          <w:color w:val="44546A" w:themeColor="text2"/>
          <w:sz w:val="24"/>
          <w:szCs w:val="24"/>
        </w:rPr>
        <w:lastRenderedPageBreak/>
        <w:t>Experiment 3: heat flow</w:t>
      </w:r>
    </w:p>
    <w:p w14:paraId="44E57920" w14:textId="77777777" w:rsidR="00D363E3" w:rsidRDefault="00D363E3" w:rsidP="00D363E3">
      <w:pPr>
        <w:pStyle w:val="Heading2"/>
      </w:pPr>
      <w:r>
        <w:t>Post-Lab Questions</w:t>
      </w:r>
    </w:p>
    <w:p w14:paraId="326498BE" w14:textId="3CE4B912" w:rsidR="00D363E3" w:rsidRDefault="00D363E3" w:rsidP="00D363E3">
      <w:pPr>
        <w:pStyle w:val="ListParagraph"/>
        <w:numPr>
          <w:ilvl w:val="0"/>
          <w:numId w:val="9"/>
        </w:numPr>
      </w:pPr>
      <w:r w:rsidRPr="00F0040D">
        <w:t>Describe the feeling you experienced when you placed your finger in the room temperature water after it was in the warm water.</w:t>
      </w:r>
      <w:r w:rsidR="00493199">
        <w:br/>
      </w:r>
      <w:sdt>
        <w:sdtPr>
          <w:rPr>
            <w:rFonts w:cstheme="minorHAnsi"/>
            <w:b/>
            <w:bCs/>
            <w:sz w:val="24"/>
            <w:szCs w:val="24"/>
          </w:rPr>
          <w:id w:val="-149283417"/>
          <w:placeholder>
            <w:docPart w:val="87E68007DB884E49B458DDDC2CAE8CE7"/>
          </w:placeholder>
        </w:sdtPr>
        <w:sdtContent>
          <w:r w:rsidR="009B4F4F">
            <w:rPr>
              <w:rFonts w:cstheme="minorHAnsi"/>
              <w:b/>
              <w:bCs/>
              <w:sz w:val="24"/>
              <w:szCs w:val="24"/>
            </w:rPr>
            <w:t>The room temperature cup felt cold.  My finger was warm from the hot water and putting in the room temp cup immediately after made that cup feel cold.</w:t>
          </w:r>
        </w:sdtContent>
      </w:sdt>
    </w:p>
    <w:p w14:paraId="58447BE0" w14:textId="2E2360C6" w:rsidR="00D363E3" w:rsidRDefault="00D363E3" w:rsidP="00D363E3">
      <w:pPr>
        <w:pStyle w:val="ListParagraph"/>
      </w:pPr>
      <w:r w:rsidRPr="00F0040D">
        <w:t>Describe the feeling you experienced when you placed your finger in the room temperature water after it was in the ice water.</w:t>
      </w:r>
      <w:r w:rsidR="00493199">
        <w:br/>
      </w:r>
      <w:sdt>
        <w:sdtPr>
          <w:rPr>
            <w:rFonts w:cstheme="minorHAnsi"/>
            <w:b/>
            <w:bCs/>
            <w:sz w:val="24"/>
            <w:szCs w:val="24"/>
          </w:rPr>
          <w:id w:val="402342381"/>
          <w:placeholder>
            <w:docPart w:val="010E0D55188ADA4E96BEB86512312947"/>
          </w:placeholder>
        </w:sdtPr>
        <w:sdtContent>
          <w:r w:rsidR="009B4F4F">
            <w:rPr>
              <w:rFonts w:cstheme="minorHAnsi"/>
              <w:b/>
              <w:bCs/>
              <w:sz w:val="24"/>
              <w:szCs w:val="24"/>
            </w:rPr>
            <w:t xml:space="preserve">The room temperature cup felt warm.  My finger was cold from the </w:t>
          </w:r>
          <w:proofErr w:type="gramStart"/>
          <w:r w:rsidR="009B4F4F">
            <w:rPr>
              <w:rFonts w:cstheme="minorHAnsi"/>
              <w:b/>
              <w:bCs/>
              <w:sz w:val="24"/>
              <w:szCs w:val="24"/>
            </w:rPr>
            <w:t>ice</w:t>
          </w:r>
          <w:proofErr w:type="gramEnd"/>
          <w:r w:rsidR="009B4F4F">
            <w:rPr>
              <w:rFonts w:cstheme="minorHAnsi"/>
              <w:b/>
              <w:bCs/>
              <w:sz w:val="24"/>
              <w:szCs w:val="24"/>
            </w:rPr>
            <w:t xml:space="preserve"> and it had a nice warming experience placing it in the other cup.</w:t>
          </w:r>
        </w:sdtContent>
      </w:sdt>
    </w:p>
    <w:p w14:paraId="56512BD2" w14:textId="7799D5DB" w:rsidR="00D363E3" w:rsidRDefault="00D363E3" w:rsidP="00D363E3">
      <w:pPr>
        <w:pStyle w:val="ListParagraph"/>
      </w:pPr>
      <w:r w:rsidRPr="00F0040D">
        <w:t xml:space="preserve">After you put your finger in the room temperature water, describe the flow of heat for the finger that was originally in the hot water. </w:t>
      </w:r>
      <w:r w:rsidR="00493199">
        <w:br/>
      </w:r>
      <w:sdt>
        <w:sdtPr>
          <w:rPr>
            <w:rFonts w:cstheme="minorHAnsi"/>
            <w:b/>
            <w:bCs/>
            <w:sz w:val="24"/>
            <w:szCs w:val="24"/>
          </w:rPr>
          <w:id w:val="1667369148"/>
          <w:placeholder>
            <w:docPart w:val="7182816FBF449142B3784DEFC84E0F79"/>
          </w:placeholder>
        </w:sdtPr>
        <w:sdtContent>
          <w:r w:rsidR="009B4F4F">
            <w:rPr>
              <w:rFonts w:cstheme="minorHAnsi"/>
              <w:b/>
              <w:bCs/>
              <w:sz w:val="24"/>
              <w:szCs w:val="24"/>
            </w:rPr>
            <w:t>The heat that was still in my finger from the hot water seemed to flow outward from my finger into the surrounding room temp water.</w:t>
          </w:r>
        </w:sdtContent>
      </w:sdt>
    </w:p>
    <w:p w14:paraId="030B0344" w14:textId="6B269C5A" w:rsidR="00D363E3" w:rsidRPr="00F0040D" w:rsidRDefault="00D363E3" w:rsidP="00D363E3">
      <w:pPr>
        <w:pStyle w:val="ListParagraph"/>
      </w:pPr>
      <w:r w:rsidRPr="00F0040D">
        <w:t xml:space="preserve">After you put your finger in the room temperature water, describe the flow of heat for the finger that was originally in the cold water. </w:t>
      </w:r>
      <w:r w:rsidR="00493199">
        <w:br/>
      </w:r>
      <w:sdt>
        <w:sdtPr>
          <w:rPr>
            <w:rFonts w:cstheme="minorHAnsi"/>
            <w:b/>
            <w:bCs/>
            <w:sz w:val="24"/>
            <w:szCs w:val="24"/>
          </w:rPr>
          <w:id w:val="1848673451"/>
          <w:placeholder>
            <w:docPart w:val="C84E2ED31BB0D5458A3BA5C3F8784FC9"/>
          </w:placeholder>
        </w:sdtPr>
        <w:sdtContent>
          <w:r w:rsidR="009B4F4F">
            <w:rPr>
              <w:rFonts w:cstheme="minorHAnsi"/>
              <w:b/>
              <w:bCs/>
              <w:sz w:val="24"/>
              <w:szCs w:val="24"/>
            </w:rPr>
            <w:t>It felt like the flow of heat from the warmer water was coming into my finger to warm it after experiencing the cold.</w:t>
          </w:r>
        </w:sdtContent>
      </w:sdt>
    </w:p>
    <w:p w14:paraId="5888F15D" w14:textId="4269C4ED" w:rsidR="00D363E3" w:rsidRPr="00F0040D" w:rsidRDefault="00D363E3" w:rsidP="00D363E3">
      <w:pPr>
        <w:pStyle w:val="ListParagraph"/>
      </w:pPr>
      <w:r w:rsidRPr="00F0040D">
        <w:t>According to the Second Law of Thermodynamics, your finger will not gain the heat it lost once you put it into the room temperature water, but eventually your hand does warm back up. Why?</w:t>
      </w:r>
      <w:r w:rsidR="00493199">
        <w:br/>
      </w:r>
      <w:sdt>
        <w:sdtPr>
          <w:rPr>
            <w:rFonts w:cstheme="minorHAnsi"/>
            <w:b/>
            <w:bCs/>
            <w:sz w:val="24"/>
            <w:szCs w:val="24"/>
          </w:rPr>
          <w:id w:val="553667780"/>
          <w:placeholder>
            <w:docPart w:val="57C9FDDFF76E114783309308CBAF7FBD"/>
          </w:placeholder>
        </w:sdtPr>
        <w:sdtContent>
          <w:r w:rsidR="00BA3242">
            <w:rPr>
              <w:rFonts w:cstheme="minorHAnsi"/>
              <w:b/>
              <w:bCs/>
              <w:sz w:val="24"/>
              <w:szCs w:val="24"/>
            </w:rPr>
            <w:t>Because water conducts hot and cold temperatures better than human skin.</w:t>
          </w:r>
        </w:sdtContent>
      </w:sdt>
    </w:p>
    <w:p w14:paraId="18A05654" w14:textId="77777777" w:rsidR="00D363E3" w:rsidRDefault="00D363E3" w:rsidP="00D363E3">
      <w:r>
        <w:br w:type="page"/>
      </w:r>
    </w:p>
    <w:p w14:paraId="12AD631D" w14:textId="5033E263" w:rsidR="0021577A" w:rsidRPr="0021577A" w:rsidRDefault="0021577A" w:rsidP="0021577A">
      <w:pPr>
        <w:pStyle w:val="Heading1"/>
        <w:rPr>
          <w:rFonts w:cstheme="minorHAnsi"/>
          <w:b/>
          <w:color w:val="44546A" w:themeColor="text2"/>
          <w:sz w:val="24"/>
          <w:szCs w:val="24"/>
        </w:rPr>
      </w:pPr>
      <w:r w:rsidRPr="0021577A">
        <w:rPr>
          <w:rFonts w:cstheme="minorHAnsi"/>
          <w:b/>
          <w:color w:val="44546A" w:themeColor="text2"/>
          <w:sz w:val="24"/>
          <w:szCs w:val="24"/>
        </w:rPr>
        <w:lastRenderedPageBreak/>
        <w:t>Experiment 4: probability of states</w:t>
      </w:r>
    </w:p>
    <w:p w14:paraId="1765813C" w14:textId="77777777" w:rsidR="00D363E3" w:rsidRDefault="00D363E3" w:rsidP="00D363E3">
      <w:pPr>
        <w:pStyle w:val="Heading2"/>
      </w:pPr>
      <w:r>
        <w:t>Data Sheet</w:t>
      </w:r>
    </w:p>
    <w:p w14:paraId="2C1BA859" w14:textId="77777777" w:rsidR="00D363E3" w:rsidRPr="0095307B" w:rsidRDefault="00D363E3" w:rsidP="00D363E3">
      <w:pPr>
        <w:pStyle w:val="TableCaption"/>
      </w:pPr>
      <w:r w:rsidRPr="0095307B">
        <w:t xml:space="preserve">Table </w:t>
      </w:r>
      <w:r>
        <w:t>3:</w:t>
      </w:r>
      <w:r w:rsidRPr="0095307B">
        <w:t xml:space="preserve"> </w:t>
      </w:r>
      <w:r>
        <w:t>Dice Macrostate Probability Data – 100 Trials</w:t>
      </w:r>
    </w:p>
    <w:tbl>
      <w:tblPr>
        <w:tblStyle w:val="TableGrid"/>
        <w:tblW w:w="9625" w:type="dxa"/>
        <w:jc w:val="center"/>
        <w:tblLook w:val="04A0" w:firstRow="1" w:lastRow="0" w:firstColumn="1" w:lastColumn="0" w:noHBand="0" w:noVBand="1"/>
      </w:tblPr>
      <w:tblGrid>
        <w:gridCol w:w="2337"/>
        <w:gridCol w:w="4408"/>
        <w:gridCol w:w="2880"/>
      </w:tblGrid>
      <w:tr w:rsidR="00D363E3" w14:paraId="37766442" w14:textId="77777777" w:rsidTr="00576126">
        <w:trPr>
          <w:trHeight w:val="432"/>
          <w:jc w:val="center"/>
        </w:trPr>
        <w:tc>
          <w:tcPr>
            <w:tcW w:w="2337" w:type="dxa"/>
            <w:shd w:val="clear" w:color="auto" w:fill="0071CE"/>
            <w:vAlign w:val="center"/>
          </w:tcPr>
          <w:p w14:paraId="3C163819" w14:textId="77777777" w:rsidR="00D363E3" w:rsidRPr="00060660" w:rsidRDefault="00D363E3" w:rsidP="00576126">
            <w:pPr>
              <w:pStyle w:val="TableHeaderRow"/>
            </w:pPr>
            <w:r w:rsidRPr="00060660">
              <w:t>Macrostate</w:t>
            </w:r>
          </w:p>
        </w:tc>
        <w:tc>
          <w:tcPr>
            <w:tcW w:w="4408" w:type="dxa"/>
            <w:shd w:val="clear" w:color="auto" w:fill="0071CE"/>
            <w:vAlign w:val="center"/>
          </w:tcPr>
          <w:p w14:paraId="3B72E1C9" w14:textId="45AB0DDE" w:rsidR="00D363E3" w:rsidRPr="00060660" w:rsidRDefault="00D363E3" w:rsidP="00576126">
            <w:pPr>
              <w:pStyle w:val="TableHeaderRow"/>
            </w:pPr>
            <w:r w:rsidRPr="00060660">
              <w:t>Number of Occurrences</w:t>
            </w:r>
          </w:p>
        </w:tc>
        <w:tc>
          <w:tcPr>
            <w:tcW w:w="2880" w:type="dxa"/>
            <w:shd w:val="clear" w:color="auto" w:fill="0071CE"/>
            <w:vAlign w:val="center"/>
          </w:tcPr>
          <w:p w14:paraId="414CB988" w14:textId="77777777" w:rsidR="00D363E3" w:rsidRPr="00060660" w:rsidRDefault="00D363E3" w:rsidP="00576126">
            <w:pPr>
              <w:pStyle w:val="TableHeaderRow"/>
            </w:pPr>
            <w:r w:rsidRPr="00060660">
              <w:t>Total Occurrences</w:t>
            </w:r>
          </w:p>
        </w:tc>
      </w:tr>
      <w:tr w:rsidR="00D363E3" w14:paraId="7A08B017" w14:textId="77777777" w:rsidTr="00576126">
        <w:trPr>
          <w:trHeight w:val="432"/>
          <w:jc w:val="center"/>
        </w:trPr>
        <w:tc>
          <w:tcPr>
            <w:tcW w:w="2337" w:type="dxa"/>
            <w:vAlign w:val="center"/>
          </w:tcPr>
          <w:p w14:paraId="53F10740" w14:textId="77777777" w:rsidR="00D363E3" w:rsidRPr="00060660" w:rsidRDefault="00D363E3" w:rsidP="00576126">
            <w:pPr>
              <w:pStyle w:val="TableContent"/>
            </w:pPr>
            <w:r w:rsidRPr="00060660">
              <w:t>2</w:t>
            </w:r>
          </w:p>
        </w:tc>
        <w:tc>
          <w:tcPr>
            <w:tcW w:w="4408" w:type="dxa"/>
            <w:vAlign w:val="center"/>
          </w:tcPr>
          <w:p w14:paraId="60B002D5" w14:textId="7D40CB3E" w:rsidR="00D363E3" w:rsidRDefault="00000000" w:rsidP="00576126">
            <w:pPr>
              <w:pStyle w:val="TableContent"/>
            </w:pPr>
            <w:sdt>
              <w:sdtPr>
                <w:rPr>
                  <w:rFonts w:cstheme="minorHAnsi"/>
                  <w:b/>
                  <w:bCs/>
                  <w:sz w:val="24"/>
                  <w:szCs w:val="24"/>
                </w:rPr>
                <w:id w:val="1250074660"/>
                <w:placeholder>
                  <w:docPart w:val="1EB22D1A14F7D84A9CB68929E13004EF"/>
                </w:placeholder>
              </w:sdtPr>
              <w:sdtContent>
                <w:r w:rsidR="00BA3242">
                  <w:rPr>
                    <w:rFonts w:cstheme="minorHAnsi"/>
                    <w:b/>
                    <w:bCs/>
                    <w:sz w:val="24"/>
                    <w:szCs w:val="24"/>
                  </w:rPr>
                  <w:t>lll</w:t>
                </w:r>
              </w:sdtContent>
            </w:sdt>
          </w:p>
        </w:tc>
        <w:tc>
          <w:tcPr>
            <w:tcW w:w="2880" w:type="dxa"/>
            <w:vAlign w:val="center"/>
          </w:tcPr>
          <w:p w14:paraId="5B698463" w14:textId="5F48D55B" w:rsidR="00D363E3" w:rsidRDefault="00D363E3" w:rsidP="00576126">
            <w:pPr>
              <w:pStyle w:val="TableContent"/>
            </w:pPr>
            <w:r>
              <w:rPr>
                <w:rFonts w:cs="Arial"/>
                <w:b/>
                <w:bCs/>
              </w:rPr>
              <w:t> </w:t>
            </w:r>
            <w:sdt>
              <w:sdtPr>
                <w:rPr>
                  <w:rFonts w:cstheme="minorHAnsi"/>
                  <w:b/>
                  <w:bCs/>
                  <w:sz w:val="24"/>
                  <w:szCs w:val="24"/>
                </w:rPr>
                <w:id w:val="638856632"/>
                <w:placeholder>
                  <w:docPart w:val="3335D24A52110F45AB55B6CF704618C8"/>
                </w:placeholder>
              </w:sdtPr>
              <w:sdtContent>
                <w:r w:rsidR="00BA3242">
                  <w:rPr>
                    <w:rFonts w:cstheme="minorHAnsi"/>
                    <w:b/>
                    <w:bCs/>
                    <w:sz w:val="24"/>
                    <w:szCs w:val="24"/>
                  </w:rPr>
                  <w:t>3</w:t>
                </w:r>
              </w:sdtContent>
            </w:sdt>
          </w:p>
        </w:tc>
      </w:tr>
      <w:tr w:rsidR="00D363E3" w14:paraId="07A0B82E" w14:textId="77777777" w:rsidTr="00576126">
        <w:trPr>
          <w:trHeight w:val="432"/>
          <w:jc w:val="center"/>
        </w:trPr>
        <w:tc>
          <w:tcPr>
            <w:tcW w:w="2337" w:type="dxa"/>
            <w:vAlign w:val="center"/>
          </w:tcPr>
          <w:p w14:paraId="3A58524D" w14:textId="77777777" w:rsidR="00D363E3" w:rsidRPr="00060660" w:rsidRDefault="00D363E3" w:rsidP="00576126">
            <w:pPr>
              <w:pStyle w:val="TableContent"/>
            </w:pPr>
            <w:r w:rsidRPr="00060660">
              <w:t>3</w:t>
            </w:r>
          </w:p>
        </w:tc>
        <w:tc>
          <w:tcPr>
            <w:tcW w:w="4408" w:type="dxa"/>
            <w:vAlign w:val="center"/>
          </w:tcPr>
          <w:p w14:paraId="695A15D5" w14:textId="457793E9" w:rsidR="00D363E3" w:rsidRDefault="00D363E3" w:rsidP="00576126">
            <w:pPr>
              <w:pStyle w:val="TableContent"/>
            </w:pPr>
            <w:r>
              <w:rPr>
                <w:rFonts w:cs="Arial"/>
                <w:b/>
                <w:bCs/>
              </w:rPr>
              <w:t> </w:t>
            </w:r>
            <w:sdt>
              <w:sdtPr>
                <w:rPr>
                  <w:rFonts w:cstheme="minorHAnsi"/>
                  <w:b/>
                  <w:bCs/>
                  <w:sz w:val="24"/>
                  <w:szCs w:val="24"/>
                </w:rPr>
                <w:id w:val="-807170330"/>
                <w:placeholder>
                  <w:docPart w:val="355D35B2C3E1954DA9A1C5B43A1ACC55"/>
                </w:placeholder>
              </w:sdtPr>
              <w:sdtContent>
                <w:r w:rsidR="00BA3242">
                  <w:rPr>
                    <w:rFonts w:cstheme="minorHAnsi"/>
                    <w:b/>
                    <w:bCs/>
                    <w:sz w:val="24"/>
                    <w:szCs w:val="24"/>
                  </w:rPr>
                  <w:t>lllll</w:t>
                </w:r>
              </w:sdtContent>
            </w:sdt>
          </w:p>
        </w:tc>
        <w:tc>
          <w:tcPr>
            <w:tcW w:w="2880" w:type="dxa"/>
            <w:vAlign w:val="center"/>
          </w:tcPr>
          <w:p w14:paraId="40047F9E" w14:textId="207D3440" w:rsidR="00D363E3" w:rsidRDefault="00D363E3" w:rsidP="00576126">
            <w:pPr>
              <w:pStyle w:val="TableContent"/>
            </w:pPr>
            <w:r>
              <w:rPr>
                <w:rFonts w:cs="Arial"/>
                <w:b/>
                <w:bCs/>
              </w:rPr>
              <w:t> </w:t>
            </w:r>
            <w:sdt>
              <w:sdtPr>
                <w:rPr>
                  <w:rFonts w:cstheme="minorHAnsi"/>
                  <w:b/>
                  <w:bCs/>
                  <w:sz w:val="24"/>
                  <w:szCs w:val="24"/>
                </w:rPr>
                <w:id w:val="-1302689017"/>
                <w:placeholder>
                  <w:docPart w:val="06E7425C90C8AD4ABD124FB3EA226D64"/>
                </w:placeholder>
              </w:sdtPr>
              <w:sdtContent>
                <w:r w:rsidR="00BA3242">
                  <w:rPr>
                    <w:rFonts w:cstheme="minorHAnsi"/>
                    <w:b/>
                    <w:bCs/>
                    <w:sz w:val="24"/>
                    <w:szCs w:val="24"/>
                  </w:rPr>
                  <w:t>5</w:t>
                </w:r>
              </w:sdtContent>
            </w:sdt>
          </w:p>
        </w:tc>
      </w:tr>
      <w:tr w:rsidR="00D363E3" w14:paraId="6DFA5021" w14:textId="77777777" w:rsidTr="00576126">
        <w:trPr>
          <w:trHeight w:val="432"/>
          <w:jc w:val="center"/>
        </w:trPr>
        <w:tc>
          <w:tcPr>
            <w:tcW w:w="2337" w:type="dxa"/>
            <w:vAlign w:val="center"/>
          </w:tcPr>
          <w:p w14:paraId="3BC65FC7" w14:textId="77777777" w:rsidR="00D363E3" w:rsidRPr="00060660" w:rsidRDefault="00D363E3" w:rsidP="00576126">
            <w:pPr>
              <w:pStyle w:val="TableContent"/>
            </w:pPr>
            <w:r w:rsidRPr="00060660">
              <w:t>4</w:t>
            </w:r>
          </w:p>
        </w:tc>
        <w:tc>
          <w:tcPr>
            <w:tcW w:w="4408" w:type="dxa"/>
            <w:vAlign w:val="center"/>
          </w:tcPr>
          <w:p w14:paraId="44552F6F" w14:textId="17CC20CF" w:rsidR="00D363E3" w:rsidRDefault="00D363E3" w:rsidP="00576126">
            <w:pPr>
              <w:pStyle w:val="TableContent"/>
            </w:pPr>
            <w:r>
              <w:rPr>
                <w:rFonts w:cs="Arial"/>
                <w:b/>
                <w:bCs/>
              </w:rPr>
              <w:t> </w:t>
            </w:r>
            <w:sdt>
              <w:sdtPr>
                <w:rPr>
                  <w:rFonts w:cstheme="minorHAnsi"/>
                  <w:b/>
                  <w:bCs/>
                  <w:sz w:val="24"/>
                  <w:szCs w:val="24"/>
                </w:rPr>
                <w:id w:val="-1906826488"/>
                <w:placeholder>
                  <w:docPart w:val="9BBC08CCD1993B4E85359FED7232E9CD"/>
                </w:placeholder>
              </w:sdtPr>
              <w:sdtContent>
                <w:r w:rsidR="00775038">
                  <w:rPr>
                    <w:rFonts w:cstheme="minorHAnsi"/>
                    <w:b/>
                    <w:bCs/>
                    <w:sz w:val="24"/>
                    <w:szCs w:val="24"/>
                  </w:rPr>
                  <w:t>llll</w:t>
                </w:r>
              </w:sdtContent>
            </w:sdt>
          </w:p>
        </w:tc>
        <w:tc>
          <w:tcPr>
            <w:tcW w:w="2880" w:type="dxa"/>
            <w:vAlign w:val="center"/>
          </w:tcPr>
          <w:p w14:paraId="13097C82" w14:textId="1638B9BB" w:rsidR="00D363E3" w:rsidRDefault="00D363E3" w:rsidP="00576126">
            <w:pPr>
              <w:pStyle w:val="TableContent"/>
            </w:pPr>
            <w:r>
              <w:rPr>
                <w:rFonts w:cs="Arial"/>
                <w:b/>
                <w:bCs/>
              </w:rPr>
              <w:t> </w:t>
            </w:r>
            <w:sdt>
              <w:sdtPr>
                <w:rPr>
                  <w:rFonts w:cstheme="minorHAnsi"/>
                  <w:b/>
                  <w:bCs/>
                  <w:sz w:val="24"/>
                  <w:szCs w:val="24"/>
                </w:rPr>
                <w:id w:val="1897697419"/>
                <w:placeholder>
                  <w:docPart w:val="5BEF10B457A68F408D22F124306449A4"/>
                </w:placeholder>
              </w:sdtPr>
              <w:sdtContent>
                <w:r w:rsidR="00775038">
                  <w:rPr>
                    <w:rFonts w:cstheme="minorHAnsi"/>
                    <w:b/>
                    <w:bCs/>
                    <w:sz w:val="24"/>
                    <w:szCs w:val="24"/>
                  </w:rPr>
                  <w:t>4</w:t>
                </w:r>
              </w:sdtContent>
            </w:sdt>
          </w:p>
        </w:tc>
      </w:tr>
      <w:tr w:rsidR="00D363E3" w14:paraId="0F6D4356" w14:textId="77777777" w:rsidTr="00576126">
        <w:trPr>
          <w:trHeight w:val="432"/>
          <w:jc w:val="center"/>
        </w:trPr>
        <w:tc>
          <w:tcPr>
            <w:tcW w:w="2337" w:type="dxa"/>
            <w:vAlign w:val="center"/>
          </w:tcPr>
          <w:p w14:paraId="36E0F813" w14:textId="77777777" w:rsidR="00D363E3" w:rsidRPr="00060660" w:rsidRDefault="00D363E3" w:rsidP="00576126">
            <w:pPr>
              <w:pStyle w:val="TableContent"/>
            </w:pPr>
            <w:r w:rsidRPr="00060660">
              <w:t>5</w:t>
            </w:r>
          </w:p>
        </w:tc>
        <w:tc>
          <w:tcPr>
            <w:tcW w:w="4408" w:type="dxa"/>
            <w:vAlign w:val="center"/>
          </w:tcPr>
          <w:p w14:paraId="6F99D4EE" w14:textId="175D55D0" w:rsidR="00D363E3" w:rsidRDefault="00D363E3" w:rsidP="00576126">
            <w:pPr>
              <w:pStyle w:val="TableContent"/>
            </w:pPr>
            <w:r>
              <w:rPr>
                <w:rFonts w:cs="Arial"/>
                <w:b/>
                <w:bCs/>
              </w:rPr>
              <w:t> </w:t>
            </w:r>
            <w:sdt>
              <w:sdtPr>
                <w:rPr>
                  <w:rFonts w:cstheme="minorHAnsi"/>
                  <w:b/>
                  <w:bCs/>
                  <w:sz w:val="24"/>
                  <w:szCs w:val="24"/>
                </w:rPr>
                <w:id w:val="-1654516629"/>
                <w:placeholder>
                  <w:docPart w:val="343C9A625608B840B0BFEA14BBEBD237"/>
                </w:placeholder>
              </w:sdtPr>
              <w:sdtContent>
                <w:r w:rsidR="00775038">
                  <w:rPr>
                    <w:rFonts w:cstheme="minorHAnsi"/>
                    <w:b/>
                    <w:bCs/>
                    <w:sz w:val="24"/>
                    <w:szCs w:val="24"/>
                  </w:rPr>
                  <w:t xml:space="preserve">lllll ll </w:t>
                </w:r>
              </w:sdtContent>
            </w:sdt>
          </w:p>
        </w:tc>
        <w:tc>
          <w:tcPr>
            <w:tcW w:w="2880" w:type="dxa"/>
            <w:vAlign w:val="center"/>
          </w:tcPr>
          <w:p w14:paraId="7B8A9B1B" w14:textId="2648872F" w:rsidR="00D363E3" w:rsidRDefault="00D363E3" w:rsidP="00576126">
            <w:pPr>
              <w:pStyle w:val="TableContent"/>
            </w:pPr>
            <w:r>
              <w:rPr>
                <w:rFonts w:cs="Arial"/>
                <w:b/>
                <w:bCs/>
              </w:rPr>
              <w:t> </w:t>
            </w:r>
            <w:sdt>
              <w:sdtPr>
                <w:rPr>
                  <w:rFonts w:cstheme="minorHAnsi"/>
                  <w:b/>
                  <w:bCs/>
                  <w:sz w:val="24"/>
                  <w:szCs w:val="24"/>
                </w:rPr>
                <w:id w:val="1687638310"/>
                <w:placeholder>
                  <w:docPart w:val="BFD4292D77CE6E438B8F9D9243F0803C"/>
                </w:placeholder>
              </w:sdtPr>
              <w:sdtContent>
                <w:r w:rsidR="00775038">
                  <w:rPr>
                    <w:rFonts w:cstheme="minorHAnsi"/>
                    <w:b/>
                    <w:bCs/>
                    <w:sz w:val="24"/>
                    <w:szCs w:val="24"/>
                  </w:rPr>
                  <w:t>7</w:t>
                </w:r>
              </w:sdtContent>
            </w:sdt>
          </w:p>
        </w:tc>
      </w:tr>
      <w:tr w:rsidR="00D363E3" w14:paraId="36E2087D" w14:textId="77777777" w:rsidTr="00576126">
        <w:trPr>
          <w:trHeight w:val="432"/>
          <w:jc w:val="center"/>
        </w:trPr>
        <w:tc>
          <w:tcPr>
            <w:tcW w:w="2337" w:type="dxa"/>
            <w:vAlign w:val="center"/>
          </w:tcPr>
          <w:p w14:paraId="6DBCFCB3" w14:textId="77777777" w:rsidR="00D363E3" w:rsidRPr="00060660" w:rsidRDefault="00D363E3" w:rsidP="00576126">
            <w:pPr>
              <w:pStyle w:val="TableContent"/>
            </w:pPr>
            <w:r w:rsidRPr="00060660">
              <w:t>6</w:t>
            </w:r>
          </w:p>
        </w:tc>
        <w:tc>
          <w:tcPr>
            <w:tcW w:w="4408" w:type="dxa"/>
            <w:vAlign w:val="center"/>
          </w:tcPr>
          <w:p w14:paraId="063763A7" w14:textId="481C4364" w:rsidR="00D363E3" w:rsidRDefault="00D363E3" w:rsidP="00576126">
            <w:pPr>
              <w:pStyle w:val="TableContent"/>
            </w:pPr>
            <w:r>
              <w:rPr>
                <w:rFonts w:cs="Arial"/>
                <w:b/>
                <w:bCs/>
              </w:rPr>
              <w:t> </w:t>
            </w:r>
            <w:sdt>
              <w:sdtPr>
                <w:rPr>
                  <w:rFonts w:cstheme="minorHAnsi"/>
                  <w:b/>
                  <w:bCs/>
                  <w:sz w:val="24"/>
                  <w:szCs w:val="24"/>
                </w:rPr>
                <w:id w:val="-1249270605"/>
                <w:placeholder>
                  <w:docPart w:val="B73A81BEFE3C004F8EDE17CAE78778F8"/>
                </w:placeholder>
              </w:sdtPr>
              <w:sdtContent>
                <w:r w:rsidR="00BA3242">
                  <w:rPr>
                    <w:rFonts w:cstheme="minorHAnsi"/>
                    <w:b/>
                    <w:bCs/>
                    <w:sz w:val="24"/>
                    <w:szCs w:val="24"/>
                  </w:rPr>
                  <w:t>lllll llll</w:t>
                </w:r>
              </w:sdtContent>
            </w:sdt>
          </w:p>
        </w:tc>
        <w:tc>
          <w:tcPr>
            <w:tcW w:w="2880" w:type="dxa"/>
            <w:vAlign w:val="center"/>
          </w:tcPr>
          <w:p w14:paraId="15F6C4A1" w14:textId="7499E2A0" w:rsidR="00D363E3" w:rsidRDefault="00D363E3" w:rsidP="00576126">
            <w:pPr>
              <w:pStyle w:val="TableContent"/>
            </w:pPr>
            <w:r>
              <w:rPr>
                <w:rFonts w:cs="Arial"/>
                <w:b/>
                <w:bCs/>
              </w:rPr>
              <w:t> </w:t>
            </w:r>
            <w:sdt>
              <w:sdtPr>
                <w:rPr>
                  <w:rFonts w:cstheme="minorHAnsi"/>
                  <w:b/>
                  <w:bCs/>
                  <w:sz w:val="24"/>
                  <w:szCs w:val="24"/>
                </w:rPr>
                <w:id w:val="1230036680"/>
                <w:placeholder>
                  <w:docPart w:val="2E424A392CE3394AB91E86856742DAE9"/>
                </w:placeholder>
              </w:sdtPr>
              <w:sdtContent>
                <w:r w:rsidR="00775038">
                  <w:rPr>
                    <w:rFonts w:cstheme="minorHAnsi"/>
                    <w:b/>
                    <w:bCs/>
                    <w:sz w:val="24"/>
                    <w:szCs w:val="24"/>
                  </w:rPr>
                  <w:t>9</w:t>
                </w:r>
              </w:sdtContent>
            </w:sdt>
          </w:p>
        </w:tc>
      </w:tr>
      <w:tr w:rsidR="00D363E3" w14:paraId="30D713EF" w14:textId="77777777" w:rsidTr="00576126">
        <w:trPr>
          <w:trHeight w:val="432"/>
          <w:jc w:val="center"/>
        </w:trPr>
        <w:tc>
          <w:tcPr>
            <w:tcW w:w="2337" w:type="dxa"/>
            <w:vAlign w:val="center"/>
          </w:tcPr>
          <w:p w14:paraId="186C7F80" w14:textId="77777777" w:rsidR="00D363E3" w:rsidRPr="00060660" w:rsidRDefault="00D363E3" w:rsidP="00576126">
            <w:pPr>
              <w:pStyle w:val="TableContent"/>
            </w:pPr>
            <w:r w:rsidRPr="00060660">
              <w:t>7</w:t>
            </w:r>
          </w:p>
        </w:tc>
        <w:tc>
          <w:tcPr>
            <w:tcW w:w="4408" w:type="dxa"/>
            <w:vAlign w:val="center"/>
          </w:tcPr>
          <w:p w14:paraId="15640E0C" w14:textId="2E958D14" w:rsidR="00D363E3" w:rsidRDefault="00D363E3" w:rsidP="00576126">
            <w:pPr>
              <w:pStyle w:val="TableContent"/>
            </w:pPr>
            <w:r>
              <w:rPr>
                <w:rFonts w:cs="Arial"/>
                <w:b/>
                <w:bCs/>
              </w:rPr>
              <w:t> </w:t>
            </w:r>
            <w:sdt>
              <w:sdtPr>
                <w:rPr>
                  <w:rFonts w:cstheme="minorHAnsi"/>
                  <w:b/>
                  <w:bCs/>
                  <w:sz w:val="24"/>
                  <w:szCs w:val="24"/>
                </w:rPr>
                <w:id w:val="1048731397"/>
                <w:placeholder>
                  <w:docPart w:val="6E2F55DE073C9A48A3946846787A1599"/>
                </w:placeholder>
              </w:sdtPr>
              <w:sdtContent>
                <w:r w:rsidR="00BA3242">
                  <w:rPr>
                    <w:rFonts w:cstheme="minorHAnsi"/>
                    <w:b/>
                    <w:bCs/>
                    <w:sz w:val="24"/>
                    <w:szCs w:val="24"/>
                  </w:rPr>
                  <w:t>lllll lllll lllll l</w:t>
                </w:r>
              </w:sdtContent>
            </w:sdt>
          </w:p>
        </w:tc>
        <w:tc>
          <w:tcPr>
            <w:tcW w:w="2880" w:type="dxa"/>
            <w:vAlign w:val="center"/>
          </w:tcPr>
          <w:p w14:paraId="3A7B8CD8" w14:textId="76B34854" w:rsidR="00D363E3" w:rsidRDefault="00D363E3" w:rsidP="00576126">
            <w:pPr>
              <w:pStyle w:val="TableContent"/>
            </w:pPr>
            <w:r>
              <w:rPr>
                <w:rFonts w:cs="Arial"/>
                <w:b/>
                <w:bCs/>
              </w:rPr>
              <w:t> </w:t>
            </w:r>
            <w:sdt>
              <w:sdtPr>
                <w:rPr>
                  <w:rFonts w:cstheme="minorHAnsi"/>
                  <w:b/>
                  <w:bCs/>
                  <w:sz w:val="24"/>
                  <w:szCs w:val="24"/>
                </w:rPr>
                <w:id w:val="-2029318665"/>
                <w:placeholder>
                  <w:docPart w:val="4C1DC35CD63603469F18245D47BCB492"/>
                </w:placeholder>
              </w:sdtPr>
              <w:sdtContent>
                <w:r w:rsidR="00BA3242">
                  <w:rPr>
                    <w:rFonts w:cstheme="minorHAnsi"/>
                    <w:b/>
                    <w:bCs/>
                    <w:sz w:val="24"/>
                    <w:szCs w:val="24"/>
                  </w:rPr>
                  <w:t>1</w:t>
                </w:r>
                <w:r w:rsidR="00775038">
                  <w:rPr>
                    <w:rFonts w:cstheme="minorHAnsi"/>
                    <w:b/>
                    <w:bCs/>
                    <w:sz w:val="24"/>
                    <w:szCs w:val="24"/>
                  </w:rPr>
                  <w:t>6</w:t>
                </w:r>
              </w:sdtContent>
            </w:sdt>
          </w:p>
        </w:tc>
      </w:tr>
      <w:tr w:rsidR="00D363E3" w14:paraId="0153775B" w14:textId="77777777" w:rsidTr="00576126">
        <w:trPr>
          <w:trHeight w:val="432"/>
          <w:jc w:val="center"/>
        </w:trPr>
        <w:tc>
          <w:tcPr>
            <w:tcW w:w="2337" w:type="dxa"/>
            <w:vAlign w:val="center"/>
          </w:tcPr>
          <w:p w14:paraId="46248D05" w14:textId="77777777" w:rsidR="00D363E3" w:rsidRPr="00060660" w:rsidRDefault="00D363E3" w:rsidP="00576126">
            <w:pPr>
              <w:pStyle w:val="TableContent"/>
            </w:pPr>
            <w:r w:rsidRPr="00060660">
              <w:t>8</w:t>
            </w:r>
          </w:p>
        </w:tc>
        <w:tc>
          <w:tcPr>
            <w:tcW w:w="4408" w:type="dxa"/>
            <w:vAlign w:val="center"/>
          </w:tcPr>
          <w:p w14:paraId="0342C074" w14:textId="36F04BED" w:rsidR="00D363E3" w:rsidRDefault="00D363E3" w:rsidP="00576126">
            <w:pPr>
              <w:pStyle w:val="TableContent"/>
            </w:pPr>
            <w:r>
              <w:rPr>
                <w:rFonts w:cs="Arial"/>
                <w:b/>
                <w:bCs/>
              </w:rPr>
              <w:t> </w:t>
            </w:r>
            <w:sdt>
              <w:sdtPr>
                <w:rPr>
                  <w:rFonts w:cstheme="minorHAnsi"/>
                  <w:b/>
                  <w:bCs/>
                  <w:sz w:val="24"/>
                  <w:szCs w:val="24"/>
                </w:rPr>
                <w:id w:val="2073240181"/>
                <w:placeholder>
                  <w:docPart w:val="F7D0A4F6F33D034CB477BD46A4403B37"/>
                </w:placeholder>
              </w:sdtPr>
              <w:sdtContent>
                <w:r w:rsidR="00775038">
                  <w:rPr>
                    <w:rFonts w:cstheme="minorHAnsi"/>
                    <w:b/>
                    <w:bCs/>
                    <w:sz w:val="24"/>
                    <w:szCs w:val="24"/>
                  </w:rPr>
                  <w:t>l</w:t>
                </w:r>
                <w:r w:rsidR="00BA3242">
                  <w:rPr>
                    <w:rFonts w:cstheme="minorHAnsi"/>
                    <w:b/>
                    <w:bCs/>
                    <w:sz w:val="24"/>
                    <w:szCs w:val="24"/>
                  </w:rPr>
                  <w:t xml:space="preserve">llll lllll llll </w:t>
                </w:r>
              </w:sdtContent>
            </w:sdt>
          </w:p>
        </w:tc>
        <w:tc>
          <w:tcPr>
            <w:tcW w:w="2880" w:type="dxa"/>
            <w:vAlign w:val="center"/>
          </w:tcPr>
          <w:p w14:paraId="32DDC821" w14:textId="49CDC664" w:rsidR="00D363E3" w:rsidRDefault="00D363E3" w:rsidP="00576126">
            <w:pPr>
              <w:pStyle w:val="TableContent"/>
            </w:pPr>
            <w:r>
              <w:rPr>
                <w:rFonts w:cs="Arial"/>
                <w:b/>
                <w:bCs/>
              </w:rPr>
              <w:t> </w:t>
            </w:r>
            <w:sdt>
              <w:sdtPr>
                <w:rPr>
                  <w:rFonts w:cstheme="minorHAnsi"/>
                  <w:b/>
                  <w:bCs/>
                  <w:sz w:val="24"/>
                  <w:szCs w:val="24"/>
                </w:rPr>
                <w:id w:val="-1989622721"/>
                <w:placeholder>
                  <w:docPart w:val="7FA5E8C57110044995BFBD01EE1084FF"/>
                </w:placeholder>
              </w:sdtPr>
              <w:sdtContent>
                <w:r w:rsidR="00BA3242">
                  <w:rPr>
                    <w:rFonts w:cstheme="minorHAnsi"/>
                    <w:b/>
                    <w:bCs/>
                    <w:sz w:val="24"/>
                    <w:szCs w:val="24"/>
                  </w:rPr>
                  <w:t>1</w:t>
                </w:r>
                <w:r w:rsidR="00775038">
                  <w:rPr>
                    <w:rFonts w:cstheme="minorHAnsi"/>
                    <w:b/>
                    <w:bCs/>
                    <w:sz w:val="24"/>
                    <w:szCs w:val="24"/>
                  </w:rPr>
                  <w:t>4</w:t>
                </w:r>
              </w:sdtContent>
            </w:sdt>
          </w:p>
        </w:tc>
      </w:tr>
      <w:tr w:rsidR="00D363E3" w14:paraId="3B596F53" w14:textId="77777777" w:rsidTr="00576126">
        <w:trPr>
          <w:trHeight w:val="432"/>
          <w:jc w:val="center"/>
        </w:trPr>
        <w:tc>
          <w:tcPr>
            <w:tcW w:w="2337" w:type="dxa"/>
            <w:vAlign w:val="center"/>
          </w:tcPr>
          <w:p w14:paraId="7A168E9C" w14:textId="77777777" w:rsidR="00D363E3" w:rsidRPr="00060660" w:rsidRDefault="00D363E3" w:rsidP="00576126">
            <w:pPr>
              <w:pStyle w:val="TableContent"/>
            </w:pPr>
            <w:r w:rsidRPr="00060660">
              <w:t>9</w:t>
            </w:r>
          </w:p>
        </w:tc>
        <w:tc>
          <w:tcPr>
            <w:tcW w:w="4408" w:type="dxa"/>
            <w:vAlign w:val="center"/>
          </w:tcPr>
          <w:p w14:paraId="4E69EB7C" w14:textId="34FEF4BB" w:rsidR="00D363E3" w:rsidRDefault="00D363E3" w:rsidP="00576126">
            <w:pPr>
              <w:pStyle w:val="TableContent"/>
            </w:pPr>
            <w:r>
              <w:rPr>
                <w:rFonts w:cs="Arial"/>
                <w:b/>
                <w:bCs/>
              </w:rPr>
              <w:t> </w:t>
            </w:r>
            <w:sdt>
              <w:sdtPr>
                <w:rPr>
                  <w:rFonts w:cstheme="minorHAnsi"/>
                  <w:b/>
                  <w:bCs/>
                  <w:sz w:val="24"/>
                  <w:szCs w:val="24"/>
                </w:rPr>
                <w:id w:val="384299090"/>
                <w:placeholder>
                  <w:docPart w:val="1C88BE314409BA409F9EAA50241389C5"/>
                </w:placeholder>
              </w:sdtPr>
              <w:sdtContent>
                <w:r w:rsidR="00BA3242">
                  <w:rPr>
                    <w:rFonts w:cstheme="minorHAnsi"/>
                    <w:b/>
                    <w:bCs/>
                    <w:sz w:val="24"/>
                    <w:szCs w:val="24"/>
                  </w:rPr>
                  <w:t>lllll lllll lll</w:t>
                </w:r>
                <w:r w:rsidR="00775038">
                  <w:rPr>
                    <w:rFonts w:cstheme="minorHAnsi"/>
                    <w:b/>
                    <w:bCs/>
                    <w:sz w:val="24"/>
                    <w:szCs w:val="24"/>
                  </w:rPr>
                  <w:t>l</w:t>
                </w:r>
                <w:r w:rsidR="00BA3242">
                  <w:rPr>
                    <w:rFonts w:cstheme="minorHAnsi"/>
                    <w:b/>
                    <w:bCs/>
                    <w:sz w:val="24"/>
                    <w:szCs w:val="24"/>
                  </w:rPr>
                  <w:t>l</w:t>
                </w:r>
                <w:r w:rsidR="00775038">
                  <w:rPr>
                    <w:rFonts w:cstheme="minorHAnsi"/>
                    <w:b/>
                    <w:bCs/>
                    <w:sz w:val="24"/>
                    <w:szCs w:val="24"/>
                  </w:rPr>
                  <w:t xml:space="preserve"> ll</w:t>
                </w:r>
              </w:sdtContent>
            </w:sdt>
          </w:p>
        </w:tc>
        <w:tc>
          <w:tcPr>
            <w:tcW w:w="2880" w:type="dxa"/>
            <w:vAlign w:val="center"/>
          </w:tcPr>
          <w:p w14:paraId="507BE051" w14:textId="6B32E2D3" w:rsidR="00D363E3" w:rsidRDefault="00D363E3" w:rsidP="00576126">
            <w:pPr>
              <w:pStyle w:val="TableContent"/>
            </w:pPr>
            <w:r>
              <w:rPr>
                <w:rFonts w:cs="Arial"/>
                <w:b/>
                <w:bCs/>
              </w:rPr>
              <w:t> </w:t>
            </w:r>
            <w:sdt>
              <w:sdtPr>
                <w:rPr>
                  <w:rFonts w:cstheme="minorHAnsi"/>
                  <w:b/>
                  <w:bCs/>
                  <w:sz w:val="24"/>
                  <w:szCs w:val="24"/>
                </w:rPr>
                <w:id w:val="-265392144"/>
                <w:placeholder>
                  <w:docPart w:val="F5839068229FB94DA84E2C8B9003AF22"/>
                </w:placeholder>
              </w:sdtPr>
              <w:sdtContent>
                <w:r w:rsidR="00BA3242">
                  <w:rPr>
                    <w:rFonts w:cstheme="minorHAnsi"/>
                    <w:b/>
                    <w:bCs/>
                    <w:sz w:val="24"/>
                    <w:szCs w:val="24"/>
                  </w:rPr>
                  <w:t>1</w:t>
                </w:r>
                <w:r w:rsidR="00775038">
                  <w:rPr>
                    <w:rFonts w:cstheme="minorHAnsi"/>
                    <w:b/>
                    <w:bCs/>
                    <w:sz w:val="24"/>
                    <w:szCs w:val="24"/>
                  </w:rPr>
                  <w:t>7</w:t>
                </w:r>
              </w:sdtContent>
            </w:sdt>
          </w:p>
        </w:tc>
      </w:tr>
      <w:tr w:rsidR="00D363E3" w14:paraId="70C04EE1" w14:textId="77777777" w:rsidTr="00576126">
        <w:trPr>
          <w:trHeight w:val="432"/>
          <w:jc w:val="center"/>
        </w:trPr>
        <w:tc>
          <w:tcPr>
            <w:tcW w:w="2337" w:type="dxa"/>
            <w:vAlign w:val="center"/>
          </w:tcPr>
          <w:p w14:paraId="71108C34" w14:textId="77777777" w:rsidR="00D363E3" w:rsidRPr="00060660" w:rsidRDefault="00D363E3" w:rsidP="00576126">
            <w:pPr>
              <w:pStyle w:val="TableContent"/>
            </w:pPr>
            <w:r w:rsidRPr="00060660">
              <w:t>10</w:t>
            </w:r>
          </w:p>
        </w:tc>
        <w:tc>
          <w:tcPr>
            <w:tcW w:w="4408" w:type="dxa"/>
            <w:vAlign w:val="center"/>
          </w:tcPr>
          <w:p w14:paraId="22DFAAEB" w14:textId="1091047C" w:rsidR="00D363E3" w:rsidRDefault="00D363E3" w:rsidP="00576126">
            <w:pPr>
              <w:pStyle w:val="TableContent"/>
            </w:pPr>
            <w:r>
              <w:rPr>
                <w:rFonts w:cs="Arial"/>
                <w:b/>
                <w:bCs/>
              </w:rPr>
              <w:t> </w:t>
            </w:r>
            <w:sdt>
              <w:sdtPr>
                <w:rPr>
                  <w:rFonts w:cstheme="minorHAnsi"/>
                  <w:b/>
                  <w:bCs/>
                  <w:sz w:val="24"/>
                  <w:szCs w:val="24"/>
                </w:rPr>
                <w:id w:val="121586074"/>
                <w:placeholder>
                  <w:docPart w:val="5FC95C0126F4AE43BD93CB195BF713FF"/>
                </w:placeholder>
              </w:sdtPr>
              <w:sdtContent>
                <w:r w:rsidR="00BA3242">
                  <w:rPr>
                    <w:rFonts w:cstheme="minorHAnsi"/>
                    <w:b/>
                    <w:bCs/>
                    <w:sz w:val="24"/>
                    <w:szCs w:val="24"/>
                  </w:rPr>
                  <w:t>lllll lllll ll</w:t>
                </w:r>
              </w:sdtContent>
            </w:sdt>
          </w:p>
        </w:tc>
        <w:tc>
          <w:tcPr>
            <w:tcW w:w="2880" w:type="dxa"/>
            <w:vAlign w:val="center"/>
          </w:tcPr>
          <w:p w14:paraId="79ACAEF1" w14:textId="0F06BD18" w:rsidR="00D363E3" w:rsidRDefault="00D363E3" w:rsidP="00576126">
            <w:pPr>
              <w:pStyle w:val="TableContent"/>
            </w:pPr>
            <w:r>
              <w:rPr>
                <w:rFonts w:cs="Arial"/>
                <w:b/>
                <w:bCs/>
              </w:rPr>
              <w:t> </w:t>
            </w:r>
            <w:sdt>
              <w:sdtPr>
                <w:rPr>
                  <w:rFonts w:cstheme="minorHAnsi"/>
                  <w:b/>
                  <w:bCs/>
                  <w:sz w:val="24"/>
                  <w:szCs w:val="24"/>
                </w:rPr>
                <w:id w:val="770042686"/>
                <w:placeholder>
                  <w:docPart w:val="37A8623A180EFD47AB62D0F3AA2CB77F"/>
                </w:placeholder>
              </w:sdtPr>
              <w:sdtContent>
                <w:r w:rsidR="00BA3242">
                  <w:rPr>
                    <w:rFonts w:cstheme="minorHAnsi"/>
                    <w:b/>
                    <w:bCs/>
                    <w:sz w:val="24"/>
                    <w:szCs w:val="24"/>
                  </w:rPr>
                  <w:t>12</w:t>
                </w:r>
              </w:sdtContent>
            </w:sdt>
          </w:p>
        </w:tc>
      </w:tr>
      <w:tr w:rsidR="00D363E3" w14:paraId="45B3B193" w14:textId="77777777" w:rsidTr="00576126">
        <w:trPr>
          <w:trHeight w:val="432"/>
          <w:jc w:val="center"/>
        </w:trPr>
        <w:tc>
          <w:tcPr>
            <w:tcW w:w="2337" w:type="dxa"/>
            <w:vAlign w:val="center"/>
          </w:tcPr>
          <w:p w14:paraId="1C9F0D58" w14:textId="77777777" w:rsidR="00D363E3" w:rsidRPr="00060660" w:rsidRDefault="00D363E3" w:rsidP="00576126">
            <w:pPr>
              <w:pStyle w:val="TableContent"/>
            </w:pPr>
            <w:r w:rsidRPr="00060660">
              <w:t>11</w:t>
            </w:r>
          </w:p>
        </w:tc>
        <w:tc>
          <w:tcPr>
            <w:tcW w:w="4408" w:type="dxa"/>
            <w:vAlign w:val="center"/>
          </w:tcPr>
          <w:p w14:paraId="1CCFA956" w14:textId="3CB43A38" w:rsidR="00D363E3" w:rsidRDefault="00D363E3" w:rsidP="00576126">
            <w:pPr>
              <w:pStyle w:val="TableContent"/>
            </w:pPr>
            <w:r>
              <w:rPr>
                <w:rFonts w:cs="Arial"/>
                <w:b/>
                <w:bCs/>
              </w:rPr>
              <w:t> </w:t>
            </w:r>
            <w:sdt>
              <w:sdtPr>
                <w:rPr>
                  <w:rFonts w:cstheme="minorHAnsi"/>
                  <w:b/>
                  <w:bCs/>
                  <w:sz w:val="24"/>
                  <w:szCs w:val="24"/>
                </w:rPr>
                <w:id w:val="1721245247"/>
                <w:placeholder>
                  <w:docPart w:val="4EC3ED45FED18F41B8CA746197ACADD6"/>
                </w:placeholder>
              </w:sdtPr>
              <w:sdtContent>
                <w:r w:rsidR="00BA3242">
                  <w:rPr>
                    <w:rFonts w:cstheme="minorHAnsi"/>
                    <w:b/>
                    <w:bCs/>
                    <w:sz w:val="24"/>
                    <w:szCs w:val="24"/>
                  </w:rPr>
                  <w:t>lllll lllll</w:t>
                </w:r>
              </w:sdtContent>
            </w:sdt>
          </w:p>
        </w:tc>
        <w:tc>
          <w:tcPr>
            <w:tcW w:w="2880" w:type="dxa"/>
            <w:vAlign w:val="center"/>
          </w:tcPr>
          <w:p w14:paraId="659FFCD7" w14:textId="0F615A59" w:rsidR="00D363E3" w:rsidRDefault="00D363E3" w:rsidP="00576126">
            <w:pPr>
              <w:pStyle w:val="TableContent"/>
            </w:pPr>
            <w:r>
              <w:rPr>
                <w:rFonts w:cs="Arial"/>
                <w:b/>
                <w:bCs/>
              </w:rPr>
              <w:t> </w:t>
            </w:r>
            <w:sdt>
              <w:sdtPr>
                <w:rPr>
                  <w:rFonts w:cstheme="minorHAnsi"/>
                  <w:b/>
                  <w:bCs/>
                  <w:sz w:val="24"/>
                  <w:szCs w:val="24"/>
                </w:rPr>
                <w:id w:val="704678380"/>
                <w:placeholder>
                  <w:docPart w:val="CCED6CECC5544244917A168464127141"/>
                </w:placeholder>
              </w:sdtPr>
              <w:sdtContent>
                <w:r w:rsidR="00BA3242">
                  <w:rPr>
                    <w:rFonts w:cstheme="minorHAnsi"/>
                    <w:b/>
                    <w:bCs/>
                    <w:sz w:val="24"/>
                    <w:szCs w:val="24"/>
                  </w:rPr>
                  <w:t>9</w:t>
                </w:r>
              </w:sdtContent>
            </w:sdt>
          </w:p>
        </w:tc>
      </w:tr>
      <w:tr w:rsidR="00D363E3" w14:paraId="7C6109F1" w14:textId="77777777" w:rsidTr="00576126">
        <w:trPr>
          <w:trHeight w:val="432"/>
          <w:jc w:val="center"/>
        </w:trPr>
        <w:tc>
          <w:tcPr>
            <w:tcW w:w="2337" w:type="dxa"/>
            <w:vAlign w:val="center"/>
          </w:tcPr>
          <w:p w14:paraId="19B03CB5" w14:textId="77777777" w:rsidR="00D363E3" w:rsidRPr="00060660" w:rsidRDefault="00D363E3" w:rsidP="00576126">
            <w:pPr>
              <w:pStyle w:val="TableContent"/>
            </w:pPr>
            <w:r w:rsidRPr="00060660">
              <w:t>12</w:t>
            </w:r>
          </w:p>
        </w:tc>
        <w:tc>
          <w:tcPr>
            <w:tcW w:w="4408" w:type="dxa"/>
            <w:vAlign w:val="center"/>
          </w:tcPr>
          <w:p w14:paraId="1915993D" w14:textId="46AFC21B" w:rsidR="00D363E3" w:rsidRDefault="00D363E3" w:rsidP="00576126">
            <w:pPr>
              <w:pStyle w:val="TableContent"/>
            </w:pPr>
            <w:r>
              <w:rPr>
                <w:rFonts w:cs="Arial"/>
                <w:b/>
                <w:bCs/>
              </w:rPr>
              <w:t> </w:t>
            </w:r>
            <w:sdt>
              <w:sdtPr>
                <w:rPr>
                  <w:rFonts w:cstheme="minorHAnsi"/>
                  <w:b/>
                  <w:bCs/>
                  <w:sz w:val="24"/>
                  <w:szCs w:val="24"/>
                </w:rPr>
                <w:id w:val="1793169117"/>
                <w:placeholder>
                  <w:docPart w:val="D0E12847DE9618469255C210EAEB910C"/>
                </w:placeholder>
              </w:sdtPr>
              <w:sdtContent>
                <w:r w:rsidR="00BA3242">
                  <w:rPr>
                    <w:rFonts w:cstheme="minorHAnsi"/>
                    <w:b/>
                    <w:bCs/>
                    <w:sz w:val="24"/>
                    <w:szCs w:val="24"/>
                  </w:rPr>
                  <w:t>llll</w:t>
                </w:r>
              </w:sdtContent>
            </w:sdt>
          </w:p>
        </w:tc>
        <w:tc>
          <w:tcPr>
            <w:tcW w:w="2880" w:type="dxa"/>
            <w:vAlign w:val="center"/>
          </w:tcPr>
          <w:p w14:paraId="6CA47673" w14:textId="432708BD" w:rsidR="00D363E3" w:rsidRDefault="00D363E3" w:rsidP="00576126">
            <w:pPr>
              <w:pStyle w:val="TableContent"/>
            </w:pPr>
            <w:r>
              <w:rPr>
                <w:rFonts w:cs="Arial"/>
                <w:b/>
                <w:bCs/>
              </w:rPr>
              <w:t> </w:t>
            </w:r>
            <w:sdt>
              <w:sdtPr>
                <w:rPr>
                  <w:rFonts w:cstheme="minorHAnsi"/>
                  <w:b/>
                  <w:bCs/>
                  <w:sz w:val="24"/>
                  <w:szCs w:val="24"/>
                </w:rPr>
                <w:id w:val="582424910"/>
                <w:placeholder>
                  <w:docPart w:val="A6A0ECC99C06E946AE9AF887F55CB741"/>
                </w:placeholder>
              </w:sdtPr>
              <w:sdtContent>
                <w:r w:rsidR="00BA3242">
                  <w:rPr>
                    <w:rFonts w:cstheme="minorHAnsi"/>
                    <w:b/>
                    <w:bCs/>
                    <w:sz w:val="24"/>
                    <w:szCs w:val="24"/>
                  </w:rPr>
                  <w:t>4</w:t>
                </w:r>
              </w:sdtContent>
            </w:sdt>
          </w:p>
        </w:tc>
      </w:tr>
    </w:tbl>
    <w:p w14:paraId="31C75F9B" w14:textId="77777777" w:rsidR="00D363E3" w:rsidRDefault="00D363E3" w:rsidP="00D363E3"/>
    <w:p w14:paraId="48AB9D4B" w14:textId="77777777" w:rsidR="00D363E3" w:rsidRDefault="00D363E3" w:rsidP="00D363E3">
      <w:pPr>
        <w:pStyle w:val="Heading2"/>
      </w:pPr>
      <w:r>
        <w:t>Post-Lab Questions</w:t>
      </w:r>
    </w:p>
    <w:p w14:paraId="7ABE13DE" w14:textId="2A43EF84" w:rsidR="00D363E3" w:rsidRDefault="00D363E3" w:rsidP="00D363E3">
      <w:pPr>
        <w:pStyle w:val="ListParagraph"/>
        <w:numPr>
          <w:ilvl w:val="0"/>
          <w:numId w:val="8"/>
        </w:numPr>
      </w:pPr>
      <w:r w:rsidRPr="002D6726">
        <w:t xml:space="preserve">Create a graph of the number of occurrences with the corresponding macrostate. How does this graph compare to the graph you created in Pre-Lab Question 3? </w:t>
      </w:r>
      <w:r w:rsidR="00493199">
        <w:br/>
      </w:r>
      <w:r w:rsidR="001B2ED4">
        <w:t>Handwrite your name next to your graph.</w:t>
      </w:r>
      <w:r w:rsidR="001B2ED4">
        <w:br/>
      </w:r>
      <w:sdt>
        <w:sdtPr>
          <w:id w:val="-1104810360"/>
          <w:picture/>
        </w:sdtPr>
        <w:sdtContent>
          <w:r w:rsidR="001B2ED4" w:rsidRPr="0005339E">
            <w:rPr>
              <w:noProof/>
            </w:rPr>
            <w:drawing>
              <wp:inline distT="0" distB="0" distL="0" distR="0" wp14:anchorId="0B485387" wp14:editId="75586927">
                <wp:extent cx="2498011" cy="1873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stretch>
                          <a:fillRect/>
                        </a:stretch>
                      </pic:blipFill>
                      <pic:spPr bwMode="auto">
                        <a:xfrm rot="10800000">
                          <a:off x="0" y="0"/>
                          <a:ext cx="2498011" cy="1873508"/>
                        </a:xfrm>
                        <a:prstGeom prst="rect">
                          <a:avLst/>
                        </a:prstGeom>
                        <a:noFill/>
                        <a:ln>
                          <a:noFill/>
                        </a:ln>
                      </pic:spPr>
                    </pic:pic>
                  </a:graphicData>
                </a:graphic>
              </wp:inline>
            </w:drawing>
          </w:r>
        </w:sdtContent>
      </w:sdt>
    </w:p>
    <w:p w14:paraId="690D32BE" w14:textId="17244C0F" w:rsidR="00D363E3" w:rsidRDefault="00D363E3" w:rsidP="00D363E3">
      <w:pPr>
        <w:pStyle w:val="ListParagraph"/>
      </w:pPr>
      <w:r w:rsidRPr="002D6726">
        <w:lastRenderedPageBreak/>
        <w:t>Given your data for one hundred rolls, calculate the probability of rolling one specific macrostate. How does this compare to the percentages you calculated in Pre-Lab Question 3?</w:t>
      </w:r>
      <w:r w:rsidR="00493199">
        <w:br/>
      </w:r>
      <w:sdt>
        <w:sdtPr>
          <w:rPr>
            <w:rFonts w:cstheme="minorHAnsi"/>
            <w:b/>
            <w:bCs/>
            <w:sz w:val="24"/>
            <w:szCs w:val="24"/>
          </w:rPr>
          <w:id w:val="794482328"/>
          <w:placeholder>
            <w:docPart w:val="DAB464B7FBFE1242B6A5F08818966DD0"/>
          </w:placeholder>
        </w:sdtPr>
        <w:sdtContent>
          <w:r w:rsidR="00A50023">
            <w:rPr>
              <w:rFonts w:cstheme="minorHAnsi"/>
              <w:b/>
              <w:bCs/>
              <w:sz w:val="24"/>
              <w:szCs w:val="24"/>
            </w:rPr>
            <w:t xml:space="preserve">12/36 = .33 which is higher than percentages calculated in </w:t>
          </w:r>
          <w:proofErr w:type="gramStart"/>
          <w:r w:rsidR="00A50023">
            <w:rPr>
              <w:rFonts w:cstheme="minorHAnsi"/>
              <w:b/>
              <w:bCs/>
              <w:sz w:val="24"/>
              <w:szCs w:val="24"/>
            </w:rPr>
            <w:t>pre lab</w:t>
          </w:r>
          <w:proofErr w:type="gramEnd"/>
          <w:r w:rsidR="00A50023">
            <w:rPr>
              <w:rFonts w:cstheme="minorHAnsi"/>
              <w:b/>
              <w:bCs/>
              <w:sz w:val="24"/>
              <w:szCs w:val="24"/>
            </w:rPr>
            <w:t xml:space="preserve"> questions.</w:t>
          </w:r>
        </w:sdtContent>
      </w:sdt>
    </w:p>
    <w:p w14:paraId="3A60900B" w14:textId="4588527F" w:rsidR="00D363E3" w:rsidRDefault="00D363E3" w:rsidP="00D363E3">
      <w:pPr>
        <w:pStyle w:val="ListParagraph"/>
      </w:pPr>
      <w:r w:rsidRPr="002D6726">
        <w:t>If you repeated this experiment four times, would you expect similar results? Why or why not?</w:t>
      </w:r>
      <w:r w:rsidR="00493199">
        <w:br/>
      </w:r>
      <w:sdt>
        <w:sdtPr>
          <w:rPr>
            <w:rFonts w:cstheme="minorHAnsi"/>
            <w:b/>
            <w:bCs/>
            <w:sz w:val="24"/>
            <w:szCs w:val="24"/>
          </w:rPr>
          <w:id w:val="-1999412563"/>
          <w:placeholder>
            <w:docPart w:val="03D37F9ACD93D3499FB95FAF02C3C683"/>
          </w:placeholder>
        </w:sdtPr>
        <w:sdtContent>
          <w:r w:rsidR="00A50023">
            <w:rPr>
              <w:rFonts w:cstheme="minorHAnsi"/>
              <w:b/>
              <w:bCs/>
              <w:sz w:val="24"/>
              <w:szCs w:val="24"/>
            </w:rPr>
            <w:t xml:space="preserve">I would expect the results to be similar though not the exact same.  The basic trend is the same as the </w:t>
          </w:r>
          <w:proofErr w:type="gramStart"/>
          <w:r w:rsidR="00A50023">
            <w:rPr>
              <w:rFonts w:cstheme="minorHAnsi"/>
              <w:b/>
              <w:bCs/>
              <w:sz w:val="24"/>
              <w:szCs w:val="24"/>
            </w:rPr>
            <w:t>pre lab</w:t>
          </w:r>
          <w:proofErr w:type="gramEnd"/>
          <w:r w:rsidR="00A50023">
            <w:rPr>
              <w:rFonts w:cstheme="minorHAnsi"/>
              <w:b/>
              <w:bCs/>
              <w:sz w:val="24"/>
              <w:szCs w:val="24"/>
            </w:rPr>
            <w:t xml:space="preserve"> questions where the numbers with more macros occure more often while the others are less frequent.  In chance there are definitely variations to this rule that take place the the general shape of the graph remains </w:t>
          </w:r>
          <w:proofErr w:type="gramStart"/>
          <w:r w:rsidR="00A50023">
            <w:rPr>
              <w:rFonts w:cstheme="minorHAnsi"/>
              <w:b/>
              <w:bCs/>
              <w:sz w:val="24"/>
              <w:szCs w:val="24"/>
            </w:rPr>
            <w:t>in tact</w:t>
          </w:r>
          <w:proofErr w:type="gramEnd"/>
          <w:r w:rsidR="00A50023">
            <w:rPr>
              <w:rFonts w:cstheme="minorHAnsi"/>
              <w:b/>
              <w:bCs/>
              <w:sz w:val="24"/>
              <w:szCs w:val="24"/>
            </w:rPr>
            <w:t>.</w:t>
          </w:r>
        </w:sdtContent>
      </w:sdt>
    </w:p>
    <w:p w14:paraId="2582DADA" w14:textId="4F654906" w:rsidR="00D363E3" w:rsidRPr="002D6726" w:rsidRDefault="00D363E3" w:rsidP="00D363E3">
      <w:pPr>
        <w:pStyle w:val="ListParagraph"/>
      </w:pPr>
      <w:r w:rsidRPr="002D6726">
        <w:t>How would your results be different if you rolled the dice fifty times? Five hundred times?</w:t>
      </w:r>
      <w:r w:rsidR="00493199">
        <w:br/>
      </w:r>
      <w:sdt>
        <w:sdtPr>
          <w:rPr>
            <w:rFonts w:cstheme="minorHAnsi"/>
            <w:b/>
            <w:bCs/>
            <w:sz w:val="24"/>
            <w:szCs w:val="24"/>
          </w:rPr>
          <w:id w:val="-1530564228"/>
          <w:placeholder>
            <w:docPart w:val="56AB1C25FFAEB34D9B0140EFD9760AA9"/>
          </w:placeholder>
        </w:sdtPr>
        <w:sdtContent>
          <w:r w:rsidR="00A50023">
            <w:rPr>
              <w:rFonts w:cstheme="minorHAnsi"/>
              <w:b/>
              <w:bCs/>
              <w:sz w:val="24"/>
              <w:szCs w:val="24"/>
            </w:rPr>
            <w:t xml:space="preserve">I expect the results to be the same generally.  There will always be times that chance makes the results vary slightly but </w:t>
          </w:r>
          <w:proofErr w:type="gramStart"/>
          <w:r w:rsidR="00A50023">
            <w:rPr>
              <w:rFonts w:cstheme="minorHAnsi"/>
              <w:b/>
              <w:bCs/>
              <w:sz w:val="24"/>
              <w:szCs w:val="24"/>
            </w:rPr>
            <w:t>overall</w:t>
          </w:r>
          <w:proofErr w:type="gramEnd"/>
          <w:r w:rsidR="00A50023">
            <w:rPr>
              <w:rFonts w:cstheme="minorHAnsi"/>
              <w:b/>
              <w:bCs/>
              <w:sz w:val="24"/>
              <w:szCs w:val="24"/>
            </w:rPr>
            <w:t xml:space="preserve"> the odds are still greater to roll the higher macro numbers more frequently than the lower ones.</w:t>
          </w:r>
        </w:sdtContent>
      </w:sdt>
    </w:p>
    <w:p w14:paraId="5C824E7E" w14:textId="77777777" w:rsidR="00377856" w:rsidRDefault="00377856"/>
    <w:sectPr w:rsidR="00377856" w:rsidSect="00377856">
      <w:headerReference w:type="default"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D51B4" w14:textId="77777777" w:rsidR="00BB247D" w:rsidRDefault="00BB247D" w:rsidP="008020C4">
      <w:pPr>
        <w:spacing w:after="0" w:line="240" w:lineRule="auto"/>
      </w:pPr>
      <w:r>
        <w:separator/>
      </w:r>
    </w:p>
  </w:endnote>
  <w:endnote w:type="continuationSeparator" w:id="0">
    <w:p w14:paraId="16CA2A75" w14:textId="77777777" w:rsidR="00BB247D" w:rsidRDefault="00BB247D" w:rsidP="0080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0ACD4" w14:textId="6A135749" w:rsidR="008020C4" w:rsidRDefault="00493199" w:rsidP="00493199">
    <w:pPr>
      <w:pStyle w:val="FooterText"/>
      <w:jc w:val="center"/>
    </w:pPr>
    <w:r>
      <w:rPr>
        <w:noProof/>
      </w:rPr>
      <w:drawing>
        <wp:inline distT="0" distB="0" distL="0" distR="0" wp14:anchorId="030878FE" wp14:editId="77166A35">
          <wp:extent cx="2343147" cy="451893"/>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 logo large.PNG"/>
                  <pic:cNvPicPr/>
                </pic:nvPicPr>
                <pic:blipFill>
                  <a:blip r:embed="rId1">
                    <a:extLst>
                      <a:ext uri="{28A0092B-C50C-407E-A947-70E740481C1C}">
                        <a14:useLocalDpi xmlns:a14="http://schemas.microsoft.com/office/drawing/2010/main" val="0"/>
                      </a:ext>
                    </a:extLst>
                  </a:blip>
                  <a:stretch>
                    <a:fillRect/>
                  </a:stretch>
                </pic:blipFill>
                <pic:spPr>
                  <a:xfrm>
                    <a:off x="0" y="0"/>
                    <a:ext cx="2624401" cy="50613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BE3D" w14:textId="77777777" w:rsidR="00BB247D" w:rsidRDefault="00BB247D" w:rsidP="008020C4">
      <w:pPr>
        <w:spacing w:after="0" w:line="240" w:lineRule="auto"/>
      </w:pPr>
      <w:r>
        <w:separator/>
      </w:r>
    </w:p>
  </w:footnote>
  <w:footnote w:type="continuationSeparator" w:id="0">
    <w:p w14:paraId="10411541" w14:textId="77777777" w:rsidR="00BB247D" w:rsidRDefault="00BB247D" w:rsidP="00802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05D6" w14:textId="528A6D15" w:rsidR="008020C4" w:rsidRDefault="00493199" w:rsidP="00377856">
    <w:r w:rsidRPr="00077416">
      <w:rPr>
        <w:rFonts w:ascii="Verdana" w:eastAsia="Gungsuh" w:hAnsi="Verdana"/>
        <w:color w:val="44546A" w:themeColor="text2"/>
        <w:sz w:val="40"/>
        <w:szCs w:val="40"/>
        <w:shd w:val="clear" w:color="auto" w:fill="FFFFFF" w:themeFill="background1"/>
      </w:rPr>
      <w:t xml:space="preserve">Lab </w:t>
    </w:r>
    <w:r>
      <w:rPr>
        <w:rFonts w:ascii="Verdana" w:eastAsia="Gungsuh" w:hAnsi="Verdana"/>
        <w:color w:val="44546A" w:themeColor="text2"/>
        <w:sz w:val="40"/>
        <w:szCs w:val="40"/>
        <w:shd w:val="clear" w:color="auto" w:fill="FFFFFF" w:themeFill="background1"/>
      </w:rPr>
      <w:t>10 Thermodynamics</w:t>
    </w:r>
    <w:r>
      <w:rPr>
        <w:rFonts w:ascii="Verdana" w:eastAsia="Gungsuh" w:hAnsi="Verdana"/>
        <w:color w:val="44546A" w:themeColor="text2"/>
        <w:sz w:val="32"/>
        <w:szCs w:val="32"/>
        <w:shd w:val="clear" w:color="auto" w:fill="FFFFFF" w:themeFill="background1"/>
      </w:rPr>
      <w:t xml:space="preserve">         </w:t>
    </w:r>
    <w:r>
      <w:rPr>
        <w:rFonts w:ascii="Verdana" w:eastAsia="Gungsuh" w:hAnsi="Verdana"/>
        <w:color w:val="44546A" w:themeColor="text2"/>
        <w:sz w:val="40"/>
        <w:szCs w:val="40"/>
        <w:shd w:val="clear" w:color="auto" w:fill="FFFFFF" w:themeFill="background1"/>
      </w:rPr>
      <w:t xml:space="preserve">                 </w:t>
    </w:r>
    <w:r>
      <w:rPr>
        <w:rFonts w:ascii="Verdana" w:hAnsi="Verdana"/>
        <w:noProof/>
        <w:color w:val="44546A" w:themeColor="text2"/>
      </w:rPr>
      <w:t>PHY250L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81943"/>
    <w:multiLevelType w:val="hybridMultilevel"/>
    <w:tmpl w:val="AFF27A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436F6"/>
    <w:multiLevelType w:val="hybridMultilevel"/>
    <w:tmpl w:val="F1E0BC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F64B96"/>
    <w:multiLevelType w:val="hybridMultilevel"/>
    <w:tmpl w:val="E58CED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88F5ECA"/>
    <w:multiLevelType w:val="hybridMultilevel"/>
    <w:tmpl w:val="014C2750"/>
    <w:lvl w:ilvl="0" w:tplc="4B72C674">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4913123">
    <w:abstractNumId w:val="3"/>
  </w:num>
  <w:num w:numId="2" w16cid:durableId="1252741212">
    <w:abstractNumId w:val="3"/>
  </w:num>
  <w:num w:numId="3" w16cid:durableId="848065021">
    <w:abstractNumId w:val="1"/>
  </w:num>
  <w:num w:numId="4" w16cid:durableId="843133136">
    <w:abstractNumId w:val="2"/>
  </w:num>
  <w:num w:numId="5" w16cid:durableId="844127399">
    <w:abstractNumId w:val="3"/>
    <w:lvlOverride w:ilvl="0">
      <w:startOverride w:val="1"/>
    </w:lvlOverride>
  </w:num>
  <w:num w:numId="6" w16cid:durableId="455032185">
    <w:abstractNumId w:val="0"/>
  </w:num>
  <w:num w:numId="7" w16cid:durableId="379328139">
    <w:abstractNumId w:val="3"/>
    <w:lvlOverride w:ilvl="0">
      <w:startOverride w:val="1"/>
    </w:lvlOverride>
  </w:num>
  <w:num w:numId="8" w16cid:durableId="1059326265">
    <w:abstractNumId w:val="3"/>
    <w:lvlOverride w:ilvl="0">
      <w:startOverride w:val="1"/>
    </w:lvlOverride>
  </w:num>
  <w:num w:numId="9" w16cid:durableId="126701316">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ocumentProtection w:edit="forms" w:enforcement="1" w:cryptProviderType="rsaAES" w:cryptAlgorithmClass="hash" w:cryptAlgorithmType="typeAny" w:cryptAlgorithmSid="14" w:cryptSpinCount="100000" w:hash="H2Cf1Y9IpUwI9/dO8tTX5GIkSZKE1IrjAAivV9k6/rDtsv3kcHsKd9EErMPIYCADV9qc8KPXTQ3z+AS29Msf9w==" w:salt="NJ/TWVeSAXkcr8/hUtu8YQ=="/>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C27"/>
    <w:rsid w:val="00030EA1"/>
    <w:rsid w:val="00036C27"/>
    <w:rsid w:val="000743F7"/>
    <w:rsid w:val="00100D46"/>
    <w:rsid w:val="001A0328"/>
    <w:rsid w:val="001B2ED4"/>
    <w:rsid w:val="0021577A"/>
    <w:rsid w:val="002632E9"/>
    <w:rsid w:val="002B0378"/>
    <w:rsid w:val="002C6CC2"/>
    <w:rsid w:val="00377856"/>
    <w:rsid w:val="003871B1"/>
    <w:rsid w:val="00406007"/>
    <w:rsid w:val="00431A16"/>
    <w:rsid w:val="00471608"/>
    <w:rsid w:val="00493199"/>
    <w:rsid w:val="004D478C"/>
    <w:rsid w:val="00547AAA"/>
    <w:rsid w:val="0059429B"/>
    <w:rsid w:val="005B4A91"/>
    <w:rsid w:val="005F5102"/>
    <w:rsid w:val="00662248"/>
    <w:rsid w:val="00687C7A"/>
    <w:rsid w:val="006956B8"/>
    <w:rsid w:val="00771970"/>
    <w:rsid w:val="00775038"/>
    <w:rsid w:val="008020C4"/>
    <w:rsid w:val="00873E78"/>
    <w:rsid w:val="008D6A1B"/>
    <w:rsid w:val="00912361"/>
    <w:rsid w:val="00950B50"/>
    <w:rsid w:val="0095307B"/>
    <w:rsid w:val="009B4F4F"/>
    <w:rsid w:val="00A50023"/>
    <w:rsid w:val="00A57F72"/>
    <w:rsid w:val="00AB28FD"/>
    <w:rsid w:val="00B84A30"/>
    <w:rsid w:val="00BA3242"/>
    <w:rsid w:val="00BB0180"/>
    <w:rsid w:val="00BB247D"/>
    <w:rsid w:val="00C260DD"/>
    <w:rsid w:val="00C618D0"/>
    <w:rsid w:val="00C70252"/>
    <w:rsid w:val="00CF7F78"/>
    <w:rsid w:val="00D20C5D"/>
    <w:rsid w:val="00D20E80"/>
    <w:rsid w:val="00D363E3"/>
    <w:rsid w:val="00DB4512"/>
    <w:rsid w:val="00E67EC6"/>
    <w:rsid w:val="00E77788"/>
    <w:rsid w:val="00ED417D"/>
    <w:rsid w:val="00F4184E"/>
    <w:rsid w:val="00F74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AF813"/>
  <w15:chartTrackingRefBased/>
  <w15:docId w15:val="{86876658-5508-4D42-A050-E65FA9604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80"/>
    <w:pPr>
      <w:spacing w:after="120" w:line="300" w:lineRule="auto"/>
    </w:pPr>
    <w:rPr>
      <w:rFonts w:ascii="Arial" w:hAnsi="Arial"/>
    </w:rPr>
  </w:style>
  <w:style w:type="paragraph" w:styleId="Heading1">
    <w:name w:val="heading 1"/>
    <w:basedOn w:val="Normal"/>
    <w:next w:val="Normal"/>
    <w:link w:val="Heading1Char"/>
    <w:uiPriority w:val="1"/>
    <w:qFormat/>
    <w:rsid w:val="00E67EC6"/>
    <w:pPr>
      <w:keepNext/>
      <w:keepLines/>
      <w:spacing w:after="240"/>
      <w:outlineLvl w:val="0"/>
    </w:pPr>
    <w:rPr>
      <w:rFonts w:eastAsiaTheme="majorEastAsia" w:cstheme="majorBidi"/>
      <w:caps/>
      <w:sz w:val="32"/>
      <w:szCs w:val="32"/>
    </w:rPr>
  </w:style>
  <w:style w:type="paragraph" w:styleId="Heading2">
    <w:name w:val="heading 2"/>
    <w:basedOn w:val="Normal"/>
    <w:next w:val="Normal"/>
    <w:link w:val="Heading2Char"/>
    <w:uiPriority w:val="2"/>
    <w:qFormat/>
    <w:rsid w:val="004D478C"/>
    <w:pPr>
      <w:keepNext/>
      <w:keepLines/>
      <w:spacing w:after="240"/>
      <w:outlineLvl w:val="1"/>
    </w:pPr>
    <w:rPr>
      <w:rFonts w:eastAsiaTheme="majorEastAsia" w:cstheme="majorBidi"/>
      <w:b/>
      <w:sz w:val="26"/>
      <w:szCs w:val="26"/>
    </w:rPr>
  </w:style>
  <w:style w:type="paragraph" w:styleId="Heading3">
    <w:name w:val="heading 3"/>
    <w:basedOn w:val="Normal"/>
    <w:next w:val="Normal"/>
    <w:link w:val="Heading3Char"/>
    <w:uiPriority w:val="6"/>
    <w:qFormat/>
    <w:rsid w:val="00377856"/>
    <w:pPr>
      <w:keepNext/>
      <w:keepLines/>
      <w:outlineLvl w:val="2"/>
    </w:pPr>
    <w:rPr>
      <w:rFonts w:eastAsiaTheme="majorEastAsia" w:cstheme="majorBidi"/>
      <w:i/>
      <w:sz w:val="24"/>
      <w:szCs w:val="24"/>
    </w:rPr>
  </w:style>
  <w:style w:type="paragraph" w:styleId="Heading4">
    <w:name w:val="heading 4"/>
    <w:aliases w:val="Table Body"/>
    <w:basedOn w:val="Normal"/>
    <w:next w:val="Normal"/>
    <w:link w:val="Heading4Char"/>
    <w:uiPriority w:val="9"/>
    <w:unhideWhenUsed/>
    <w:rsid w:val="00377856"/>
    <w:pPr>
      <w:keepNext/>
      <w:keepLines/>
      <w:spacing w:after="0" w:line="240" w:lineRule="auto"/>
      <w:outlineLvl w:val="3"/>
    </w:pPr>
    <w:rPr>
      <w:rFonts w:eastAsiaTheme="majorEastAsia" w:cstheme="majorBidi"/>
      <w:iCs/>
    </w:rPr>
  </w:style>
  <w:style w:type="paragraph" w:styleId="Heading5">
    <w:name w:val="heading 5"/>
    <w:basedOn w:val="Normal"/>
    <w:next w:val="Normal"/>
    <w:link w:val="Heading5Char"/>
    <w:uiPriority w:val="9"/>
    <w:semiHidden/>
    <w:unhideWhenUsed/>
    <w:rsid w:val="003778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0C4"/>
    <w:rPr>
      <w:rFonts w:ascii="Arial" w:hAnsi="Arial"/>
    </w:rPr>
  </w:style>
  <w:style w:type="paragraph" w:styleId="Footer">
    <w:name w:val="footer"/>
    <w:basedOn w:val="Normal"/>
    <w:link w:val="FooterChar"/>
    <w:uiPriority w:val="99"/>
    <w:unhideWhenUsed/>
    <w:rsid w:val="00802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0C4"/>
    <w:rPr>
      <w:rFonts w:ascii="Arial" w:hAnsi="Arial"/>
    </w:rPr>
  </w:style>
  <w:style w:type="character" w:customStyle="1" w:styleId="Heading1Char">
    <w:name w:val="Heading 1 Char"/>
    <w:basedOn w:val="DefaultParagraphFont"/>
    <w:link w:val="Heading1"/>
    <w:uiPriority w:val="1"/>
    <w:rsid w:val="00C618D0"/>
    <w:rPr>
      <w:rFonts w:ascii="Arial" w:eastAsiaTheme="majorEastAsia" w:hAnsi="Arial" w:cstheme="majorBidi"/>
      <w:caps/>
      <w:sz w:val="32"/>
      <w:szCs w:val="32"/>
    </w:rPr>
  </w:style>
  <w:style w:type="table" w:styleId="TableGrid">
    <w:name w:val="Table Grid"/>
    <w:basedOn w:val="TableNormal"/>
    <w:uiPriority w:val="39"/>
    <w:rsid w:val="00377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2"/>
    <w:rsid w:val="00C618D0"/>
    <w:rPr>
      <w:rFonts w:ascii="Arial" w:eastAsiaTheme="majorEastAsia" w:hAnsi="Arial" w:cstheme="majorBidi"/>
      <w:b/>
      <w:sz w:val="26"/>
      <w:szCs w:val="26"/>
    </w:rPr>
  </w:style>
  <w:style w:type="character" w:customStyle="1" w:styleId="Heading3Char">
    <w:name w:val="Heading 3 Char"/>
    <w:basedOn w:val="DefaultParagraphFont"/>
    <w:link w:val="Heading3"/>
    <w:uiPriority w:val="6"/>
    <w:rsid w:val="00D20E80"/>
    <w:rPr>
      <w:rFonts w:ascii="Arial" w:eastAsiaTheme="majorEastAsia" w:hAnsi="Arial" w:cstheme="majorBidi"/>
      <w:i/>
      <w:sz w:val="24"/>
      <w:szCs w:val="24"/>
    </w:rPr>
  </w:style>
  <w:style w:type="character" w:customStyle="1" w:styleId="Heading4Char">
    <w:name w:val="Heading 4 Char"/>
    <w:aliases w:val="Table Body Char"/>
    <w:basedOn w:val="DefaultParagraphFont"/>
    <w:link w:val="Heading4"/>
    <w:uiPriority w:val="9"/>
    <w:rsid w:val="00C618D0"/>
    <w:rPr>
      <w:rFonts w:ascii="Arial" w:eastAsiaTheme="majorEastAsia" w:hAnsi="Arial" w:cstheme="majorBidi"/>
      <w:iCs/>
    </w:rPr>
  </w:style>
  <w:style w:type="character" w:customStyle="1" w:styleId="Heading5Char">
    <w:name w:val="Heading 5 Char"/>
    <w:basedOn w:val="DefaultParagraphFont"/>
    <w:link w:val="Heading5"/>
    <w:uiPriority w:val="9"/>
    <w:semiHidden/>
    <w:rsid w:val="00377856"/>
    <w:rPr>
      <w:rFonts w:asciiTheme="majorHAnsi" w:eastAsiaTheme="majorEastAsia" w:hAnsiTheme="majorHAnsi" w:cstheme="majorBidi"/>
      <w:color w:val="2F5496" w:themeColor="accent1" w:themeShade="BF"/>
    </w:rPr>
  </w:style>
  <w:style w:type="paragraph" w:customStyle="1" w:styleId="TableContent">
    <w:name w:val="Table Content"/>
    <w:basedOn w:val="Normal"/>
    <w:uiPriority w:val="5"/>
    <w:qFormat/>
    <w:rsid w:val="00377856"/>
    <w:pPr>
      <w:spacing w:after="0" w:line="240" w:lineRule="auto"/>
      <w:jc w:val="center"/>
    </w:pPr>
  </w:style>
  <w:style w:type="paragraph" w:customStyle="1" w:styleId="TableCaption">
    <w:name w:val="Table Caption"/>
    <w:basedOn w:val="Normal"/>
    <w:uiPriority w:val="3"/>
    <w:qFormat/>
    <w:rsid w:val="0095307B"/>
    <w:pPr>
      <w:jc w:val="center"/>
    </w:pPr>
    <w:rPr>
      <w:b/>
    </w:rPr>
  </w:style>
  <w:style w:type="paragraph" w:customStyle="1" w:styleId="TableHeaderRow">
    <w:name w:val="Table Header Row"/>
    <w:basedOn w:val="TableContent"/>
    <w:uiPriority w:val="4"/>
    <w:qFormat/>
    <w:rsid w:val="0095307B"/>
    <w:rPr>
      <w:b/>
      <w:color w:val="FFFFFF" w:themeColor="background1"/>
    </w:rPr>
  </w:style>
  <w:style w:type="paragraph" w:styleId="ListParagraph">
    <w:name w:val="List Paragraph"/>
    <w:basedOn w:val="Normal"/>
    <w:uiPriority w:val="34"/>
    <w:qFormat/>
    <w:rsid w:val="00431A16"/>
    <w:pPr>
      <w:numPr>
        <w:numId w:val="2"/>
      </w:numPr>
      <w:spacing w:after="480"/>
    </w:pPr>
  </w:style>
  <w:style w:type="paragraph" w:customStyle="1" w:styleId="HeaderBar">
    <w:name w:val="Header Bar"/>
    <w:basedOn w:val="Heading1"/>
    <w:uiPriority w:val="9"/>
    <w:qFormat/>
    <w:rsid w:val="00DB4512"/>
    <w:pPr>
      <w:spacing w:after="0"/>
    </w:pPr>
    <w:rPr>
      <w:b/>
      <w:caps w:val="0"/>
      <w:color w:val="FFFFFF" w:themeColor="background1"/>
    </w:rPr>
  </w:style>
  <w:style w:type="paragraph" w:customStyle="1" w:styleId="FooterText">
    <w:name w:val="Footer Text"/>
    <w:basedOn w:val="Footer"/>
    <w:uiPriority w:val="7"/>
    <w:qFormat/>
    <w:rsid w:val="00D20E80"/>
    <w:pPr>
      <w:jc w:val="right"/>
    </w:pPr>
    <w:rPr>
      <w:b/>
    </w:rPr>
  </w:style>
  <w:style w:type="paragraph" w:styleId="BalloonText">
    <w:name w:val="Balloon Text"/>
    <w:basedOn w:val="Normal"/>
    <w:link w:val="BalloonTextChar"/>
    <w:uiPriority w:val="99"/>
    <w:semiHidden/>
    <w:unhideWhenUsed/>
    <w:rsid w:val="00BB01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180"/>
    <w:rPr>
      <w:rFonts w:ascii="Segoe UI" w:hAnsi="Segoe UI" w:cs="Segoe UI"/>
      <w:sz w:val="18"/>
      <w:szCs w:val="18"/>
    </w:rPr>
  </w:style>
  <w:style w:type="character" w:styleId="PlaceholderText">
    <w:name w:val="Placeholder Text"/>
    <w:basedOn w:val="DefaultParagraphFont"/>
    <w:uiPriority w:val="99"/>
    <w:semiHidden/>
    <w:rsid w:val="00493199"/>
    <w:rPr>
      <w:color w:val="808080"/>
    </w:rPr>
  </w:style>
  <w:style w:type="paragraph" w:customStyle="1" w:styleId="Questions">
    <w:name w:val="Questions"/>
    <w:basedOn w:val="Normal"/>
    <w:rsid w:val="00471608"/>
    <w:pPr>
      <w:spacing w:after="2000" w:line="273" w:lineRule="auto"/>
      <w:ind w:left="720" w:hanging="360"/>
    </w:pPr>
    <w:rPr>
      <w:rFonts w:ascii="Calibri" w:eastAsia="Times New Roman" w:hAnsi="Calibri" w:cs="Calibri"/>
      <w:color w:val="000000"/>
      <w:kern w:val="28"/>
      <w14:ligatures w14:val="standard"/>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Y:\ESL%20Kits\2_2018_Transition_Documents\Style_Guide_Assessment_Packet_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15EC82981042458C8364ABA0C0C91D"/>
        <w:category>
          <w:name w:val="General"/>
          <w:gallery w:val="placeholder"/>
        </w:category>
        <w:types>
          <w:type w:val="bbPlcHdr"/>
        </w:types>
        <w:behaviors>
          <w:behavior w:val="content"/>
        </w:behaviors>
        <w:guid w:val="{BFD68C43-427B-454A-B0B9-733D33DF8DF2}"/>
      </w:docPartPr>
      <w:docPartBody>
        <w:p w:rsidR="00D13D2C" w:rsidRDefault="003D37E4" w:rsidP="003D37E4">
          <w:pPr>
            <w:pStyle w:val="0115EC82981042458C8364ABA0C0C91D"/>
          </w:pPr>
          <w:r w:rsidRPr="004B2A5A">
            <w:rPr>
              <w:rStyle w:val="PlaceholderText"/>
            </w:rPr>
            <w:t>Click here to enter text.</w:t>
          </w:r>
        </w:p>
      </w:docPartBody>
    </w:docPart>
    <w:docPart>
      <w:docPartPr>
        <w:name w:val="9A5653D49528274181D61569F556CF39"/>
        <w:category>
          <w:name w:val="General"/>
          <w:gallery w:val="placeholder"/>
        </w:category>
        <w:types>
          <w:type w:val="bbPlcHdr"/>
        </w:types>
        <w:behaviors>
          <w:behavior w:val="content"/>
        </w:behaviors>
        <w:guid w:val="{59FC43E4-4E00-8E42-977A-94104FF849D7}"/>
      </w:docPartPr>
      <w:docPartBody>
        <w:p w:rsidR="00D13D2C" w:rsidRDefault="003D37E4" w:rsidP="003D37E4">
          <w:pPr>
            <w:pStyle w:val="9A5653D49528274181D61569F556CF39"/>
          </w:pPr>
          <w:r w:rsidRPr="004B2A5A">
            <w:rPr>
              <w:rStyle w:val="PlaceholderText"/>
            </w:rPr>
            <w:t>Click here to enter text.</w:t>
          </w:r>
        </w:p>
      </w:docPartBody>
    </w:docPart>
    <w:docPart>
      <w:docPartPr>
        <w:name w:val="865BF211A1FA2340A7BF966CB4EE88BE"/>
        <w:category>
          <w:name w:val="General"/>
          <w:gallery w:val="placeholder"/>
        </w:category>
        <w:types>
          <w:type w:val="bbPlcHdr"/>
        </w:types>
        <w:behaviors>
          <w:behavior w:val="content"/>
        </w:behaviors>
        <w:guid w:val="{3430768F-C9FF-2B4F-B472-9DDC5425E990}"/>
      </w:docPartPr>
      <w:docPartBody>
        <w:p w:rsidR="00D13D2C" w:rsidRDefault="003D37E4" w:rsidP="003D37E4">
          <w:pPr>
            <w:pStyle w:val="865BF211A1FA2340A7BF966CB4EE88BE"/>
          </w:pPr>
          <w:r w:rsidRPr="004B2A5A">
            <w:rPr>
              <w:rStyle w:val="PlaceholderText"/>
            </w:rPr>
            <w:t>Click here to enter text.</w:t>
          </w:r>
        </w:p>
      </w:docPartBody>
    </w:docPart>
    <w:docPart>
      <w:docPartPr>
        <w:name w:val="951844CDE6FDB1469716451DAD852DE6"/>
        <w:category>
          <w:name w:val="General"/>
          <w:gallery w:val="placeholder"/>
        </w:category>
        <w:types>
          <w:type w:val="bbPlcHdr"/>
        </w:types>
        <w:behaviors>
          <w:behavior w:val="content"/>
        </w:behaviors>
        <w:guid w:val="{4CD72143-95AD-904B-9FDB-5A2EE8AA5BA8}"/>
      </w:docPartPr>
      <w:docPartBody>
        <w:p w:rsidR="00D13D2C" w:rsidRDefault="003D37E4" w:rsidP="003D37E4">
          <w:pPr>
            <w:pStyle w:val="951844CDE6FDB1469716451DAD852DE6"/>
          </w:pPr>
          <w:r w:rsidRPr="004B2A5A">
            <w:rPr>
              <w:rStyle w:val="PlaceholderText"/>
            </w:rPr>
            <w:t>Click here to enter text.</w:t>
          </w:r>
        </w:p>
      </w:docPartBody>
    </w:docPart>
    <w:docPart>
      <w:docPartPr>
        <w:name w:val="7CFF46086C86914F8C6F8E2169637970"/>
        <w:category>
          <w:name w:val="General"/>
          <w:gallery w:val="placeholder"/>
        </w:category>
        <w:types>
          <w:type w:val="bbPlcHdr"/>
        </w:types>
        <w:behaviors>
          <w:behavior w:val="content"/>
        </w:behaviors>
        <w:guid w:val="{117B802D-25E0-2F4E-A27E-BD8E633E6A8E}"/>
      </w:docPartPr>
      <w:docPartBody>
        <w:p w:rsidR="00D13D2C" w:rsidRDefault="003D37E4" w:rsidP="003D37E4">
          <w:pPr>
            <w:pStyle w:val="7CFF46086C86914F8C6F8E2169637970"/>
          </w:pPr>
          <w:r w:rsidRPr="004B2A5A">
            <w:rPr>
              <w:rStyle w:val="PlaceholderText"/>
            </w:rPr>
            <w:t>Click here to enter text.</w:t>
          </w:r>
        </w:p>
      </w:docPartBody>
    </w:docPart>
    <w:docPart>
      <w:docPartPr>
        <w:name w:val="2397DB340061084990D453EB44F0C918"/>
        <w:category>
          <w:name w:val="General"/>
          <w:gallery w:val="placeholder"/>
        </w:category>
        <w:types>
          <w:type w:val="bbPlcHdr"/>
        </w:types>
        <w:behaviors>
          <w:behavior w:val="content"/>
        </w:behaviors>
        <w:guid w:val="{81264593-8807-7345-8FD2-E2408859FD21}"/>
      </w:docPartPr>
      <w:docPartBody>
        <w:p w:rsidR="00D13D2C" w:rsidRDefault="003D37E4" w:rsidP="003D37E4">
          <w:pPr>
            <w:pStyle w:val="2397DB340061084990D453EB44F0C918"/>
          </w:pPr>
          <w:r w:rsidRPr="004B2A5A">
            <w:rPr>
              <w:rStyle w:val="PlaceholderText"/>
            </w:rPr>
            <w:t>Click here to enter text.</w:t>
          </w:r>
        </w:p>
      </w:docPartBody>
    </w:docPart>
    <w:docPart>
      <w:docPartPr>
        <w:name w:val="C4C276961746C244A472D1DCFBA4F362"/>
        <w:category>
          <w:name w:val="General"/>
          <w:gallery w:val="placeholder"/>
        </w:category>
        <w:types>
          <w:type w:val="bbPlcHdr"/>
        </w:types>
        <w:behaviors>
          <w:behavior w:val="content"/>
        </w:behaviors>
        <w:guid w:val="{928507C7-A9C5-9B43-8EE4-3DFB406A9A01}"/>
      </w:docPartPr>
      <w:docPartBody>
        <w:p w:rsidR="00D13D2C" w:rsidRDefault="003D37E4" w:rsidP="003D37E4">
          <w:pPr>
            <w:pStyle w:val="C4C276961746C244A472D1DCFBA4F362"/>
          </w:pPr>
          <w:r w:rsidRPr="004B2A5A">
            <w:rPr>
              <w:rStyle w:val="PlaceholderText"/>
            </w:rPr>
            <w:t>Click here to enter text.</w:t>
          </w:r>
        </w:p>
      </w:docPartBody>
    </w:docPart>
    <w:docPart>
      <w:docPartPr>
        <w:name w:val="88B6B66436BBB7488711BB1C2609252A"/>
        <w:category>
          <w:name w:val="General"/>
          <w:gallery w:val="placeholder"/>
        </w:category>
        <w:types>
          <w:type w:val="bbPlcHdr"/>
        </w:types>
        <w:behaviors>
          <w:behavior w:val="content"/>
        </w:behaviors>
        <w:guid w:val="{85568AB1-D670-EB48-B932-47CD2F546BBA}"/>
      </w:docPartPr>
      <w:docPartBody>
        <w:p w:rsidR="00D13D2C" w:rsidRDefault="003D37E4" w:rsidP="003D37E4">
          <w:pPr>
            <w:pStyle w:val="88B6B66436BBB7488711BB1C2609252A"/>
          </w:pPr>
          <w:r w:rsidRPr="004B2A5A">
            <w:rPr>
              <w:rStyle w:val="PlaceholderText"/>
            </w:rPr>
            <w:t>Click here to enter text.</w:t>
          </w:r>
        </w:p>
      </w:docPartBody>
    </w:docPart>
    <w:docPart>
      <w:docPartPr>
        <w:name w:val="BBFCBF7C0BC56946AC5FCA2E43BAAA77"/>
        <w:category>
          <w:name w:val="General"/>
          <w:gallery w:val="placeholder"/>
        </w:category>
        <w:types>
          <w:type w:val="bbPlcHdr"/>
        </w:types>
        <w:behaviors>
          <w:behavior w:val="content"/>
        </w:behaviors>
        <w:guid w:val="{1F5C29E9-974D-A54A-88CE-D6BEA966AFBA}"/>
      </w:docPartPr>
      <w:docPartBody>
        <w:p w:rsidR="00D13D2C" w:rsidRDefault="003D37E4" w:rsidP="003D37E4">
          <w:pPr>
            <w:pStyle w:val="BBFCBF7C0BC56946AC5FCA2E43BAAA77"/>
          </w:pPr>
          <w:r w:rsidRPr="004B2A5A">
            <w:rPr>
              <w:rStyle w:val="PlaceholderText"/>
            </w:rPr>
            <w:t>Click here to enter text.</w:t>
          </w:r>
        </w:p>
      </w:docPartBody>
    </w:docPart>
    <w:docPart>
      <w:docPartPr>
        <w:name w:val="72F38B8E770B37438185873B4E8457FC"/>
        <w:category>
          <w:name w:val="General"/>
          <w:gallery w:val="placeholder"/>
        </w:category>
        <w:types>
          <w:type w:val="bbPlcHdr"/>
        </w:types>
        <w:behaviors>
          <w:behavior w:val="content"/>
        </w:behaviors>
        <w:guid w:val="{F77DB624-667F-234C-BEDA-1703A5D1160E}"/>
      </w:docPartPr>
      <w:docPartBody>
        <w:p w:rsidR="00D13D2C" w:rsidRDefault="003D37E4" w:rsidP="003D37E4">
          <w:pPr>
            <w:pStyle w:val="72F38B8E770B37438185873B4E8457FC"/>
          </w:pPr>
          <w:r w:rsidRPr="004B2A5A">
            <w:rPr>
              <w:rStyle w:val="PlaceholderText"/>
            </w:rPr>
            <w:t>Click here to enter text.</w:t>
          </w:r>
        </w:p>
      </w:docPartBody>
    </w:docPart>
    <w:docPart>
      <w:docPartPr>
        <w:name w:val="F13FC6528C846144A80520C83F95EDB9"/>
        <w:category>
          <w:name w:val="General"/>
          <w:gallery w:val="placeholder"/>
        </w:category>
        <w:types>
          <w:type w:val="bbPlcHdr"/>
        </w:types>
        <w:behaviors>
          <w:behavior w:val="content"/>
        </w:behaviors>
        <w:guid w:val="{EAA2A1A2-7A1A-E14E-9789-9346B26CE772}"/>
      </w:docPartPr>
      <w:docPartBody>
        <w:p w:rsidR="00D13D2C" w:rsidRDefault="003D37E4" w:rsidP="003D37E4">
          <w:pPr>
            <w:pStyle w:val="F13FC6528C846144A80520C83F95EDB9"/>
          </w:pPr>
          <w:r w:rsidRPr="004B2A5A">
            <w:rPr>
              <w:rStyle w:val="PlaceholderText"/>
            </w:rPr>
            <w:t>Click here to enter text.</w:t>
          </w:r>
        </w:p>
      </w:docPartBody>
    </w:docPart>
    <w:docPart>
      <w:docPartPr>
        <w:name w:val="9428E1ED95975241A2EBFAB3E33814CF"/>
        <w:category>
          <w:name w:val="General"/>
          <w:gallery w:val="placeholder"/>
        </w:category>
        <w:types>
          <w:type w:val="bbPlcHdr"/>
        </w:types>
        <w:behaviors>
          <w:behavior w:val="content"/>
        </w:behaviors>
        <w:guid w:val="{B69DDEC7-4D9F-0F43-9590-E914E1492971}"/>
      </w:docPartPr>
      <w:docPartBody>
        <w:p w:rsidR="00D13D2C" w:rsidRDefault="003D37E4" w:rsidP="003D37E4">
          <w:pPr>
            <w:pStyle w:val="9428E1ED95975241A2EBFAB3E33814CF"/>
          </w:pPr>
          <w:r w:rsidRPr="004B2A5A">
            <w:rPr>
              <w:rStyle w:val="PlaceholderText"/>
            </w:rPr>
            <w:t>Click here to enter text.</w:t>
          </w:r>
        </w:p>
      </w:docPartBody>
    </w:docPart>
    <w:docPart>
      <w:docPartPr>
        <w:name w:val="10D57681C9A01E4C9AE553C4284BDCA1"/>
        <w:category>
          <w:name w:val="General"/>
          <w:gallery w:val="placeholder"/>
        </w:category>
        <w:types>
          <w:type w:val="bbPlcHdr"/>
        </w:types>
        <w:behaviors>
          <w:behavior w:val="content"/>
        </w:behaviors>
        <w:guid w:val="{06FB0731-8A5C-2644-9EF9-0B3E17F08676}"/>
      </w:docPartPr>
      <w:docPartBody>
        <w:p w:rsidR="00D13D2C" w:rsidRDefault="003D37E4" w:rsidP="003D37E4">
          <w:pPr>
            <w:pStyle w:val="10D57681C9A01E4C9AE553C4284BDCA1"/>
          </w:pPr>
          <w:r w:rsidRPr="004B2A5A">
            <w:rPr>
              <w:rStyle w:val="PlaceholderText"/>
            </w:rPr>
            <w:t>Click here to enter text.</w:t>
          </w:r>
        </w:p>
      </w:docPartBody>
    </w:docPart>
    <w:docPart>
      <w:docPartPr>
        <w:name w:val="73B4CA0719829C44B55C2435BB944FB0"/>
        <w:category>
          <w:name w:val="General"/>
          <w:gallery w:val="placeholder"/>
        </w:category>
        <w:types>
          <w:type w:val="bbPlcHdr"/>
        </w:types>
        <w:behaviors>
          <w:behavior w:val="content"/>
        </w:behaviors>
        <w:guid w:val="{1D9154D4-B8DC-774C-84DE-94DEECC9D2DC}"/>
      </w:docPartPr>
      <w:docPartBody>
        <w:p w:rsidR="00D13D2C" w:rsidRDefault="003D37E4" w:rsidP="003D37E4">
          <w:pPr>
            <w:pStyle w:val="73B4CA0719829C44B55C2435BB944FB0"/>
          </w:pPr>
          <w:r w:rsidRPr="004B2A5A">
            <w:rPr>
              <w:rStyle w:val="PlaceholderText"/>
            </w:rPr>
            <w:t>Click here to enter text.</w:t>
          </w:r>
        </w:p>
      </w:docPartBody>
    </w:docPart>
    <w:docPart>
      <w:docPartPr>
        <w:name w:val="AF78F84ED72295418B2B05C3AE09B580"/>
        <w:category>
          <w:name w:val="General"/>
          <w:gallery w:val="placeholder"/>
        </w:category>
        <w:types>
          <w:type w:val="bbPlcHdr"/>
        </w:types>
        <w:behaviors>
          <w:behavior w:val="content"/>
        </w:behaviors>
        <w:guid w:val="{076917F6-1343-C947-A620-D00B9F45EF62}"/>
      </w:docPartPr>
      <w:docPartBody>
        <w:p w:rsidR="00D13D2C" w:rsidRDefault="003D37E4" w:rsidP="003D37E4">
          <w:pPr>
            <w:pStyle w:val="AF78F84ED72295418B2B05C3AE09B580"/>
          </w:pPr>
          <w:r w:rsidRPr="004B2A5A">
            <w:rPr>
              <w:rStyle w:val="PlaceholderText"/>
            </w:rPr>
            <w:t>Click here to enter text.</w:t>
          </w:r>
        </w:p>
      </w:docPartBody>
    </w:docPart>
    <w:docPart>
      <w:docPartPr>
        <w:name w:val="12161C9A09A54241A9580FEF1F8A689A"/>
        <w:category>
          <w:name w:val="General"/>
          <w:gallery w:val="placeholder"/>
        </w:category>
        <w:types>
          <w:type w:val="bbPlcHdr"/>
        </w:types>
        <w:behaviors>
          <w:behavior w:val="content"/>
        </w:behaviors>
        <w:guid w:val="{E020F0A3-56B1-594B-AC7D-8FB8E589CEA0}"/>
      </w:docPartPr>
      <w:docPartBody>
        <w:p w:rsidR="00D13D2C" w:rsidRDefault="003D37E4" w:rsidP="003D37E4">
          <w:pPr>
            <w:pStyle w:val="12161C9A09A54241A9580FEF1F8A689A"/>
          </w:pPr>
          <w:r w:rsidRPr="004B2A5A">
            <w:rPr>
              <w:rStyle w:val="PlaceholderText"/>
            </w:rPr>
            <w:t>Click here to enter text.</w:t>
          </w:r>
        </w:p>
      </w:docPartBody>
    </w:docPart>
    <w:docPart>
      <w:docPartPr>
        <w:name w:val="7153BEE4EAFB3448A87ABA8B5F85A7D8"/>
        <w:category>
          <w:name w:val="General"/>
          <w:gallery w:val="placeholder"/>
        </w:category>
        <w:types>
          <w:type w:val="bbPlcHdr"/>
        </w:types>
        <w:behaviors>
          <w:behavior w:val="content"/>
        </w:behaviors>
        <w:guid w:val="{E3D18208-EFB7-C448-8812-C8DA6D86A731}"/>
      </w:docPartPr>
      <w:docPartBody>
        <w:p w:rsidR="00D13D2C" w:rsidRDefault="003D37E4" w:rsidP="003D37E4">
          <w:pPr>
            <w:pStyle w:val="7153BEE4EAFB3448A87ABA8B5F85A7D8"/>
          </w:pPr>
          <w:r w:rsidRPr="004B2A5A">
            <w:rPr>
              <w:rStyle w:val="PlaceholderText"/>
            </w:rPr>
            <w:t>Click here to enter text.</w:t>
          </w:r>
        </w:p>
      </w:docPartBody>
    </w:docPart>
    <w:docPart>
      <w:docPartPr>
        <w:name w:val="ECBFC84D63D9CC438D413501C9865A03"/>
        <w:category>
          <w:name w:val="General"/>
          <w:gallery w:val="placeholder"/>
        </w:category>
        <w:types>
          <w:type w:val="bbPlcHdr"/>
        </w:types>
        <w:behaviors>
          <w:behavior w:val="content"/>
        </w:behaviors>
        <w:guid w:val="{F3855DC5-3DEF-8F4C-87BA-FA44749ECB46}"/>
      </w:docPartPr>
      <w:docPartBody>
        <w:p w:rsidR="00D13D2C" w:rsidRDefault="003D37E4" w:rsidP="003D37E4">
          <w:pPr>
            <w:pStyle w:val="ECBFC84D63D9CC438D413501C9865A03"/>
          </w:pPr>
          <w:r w:rsidRPr="004B2A5A">
            <w:rPr>
              <w:rStyle w:val="PlaceholderText"/>
            </w:rPr>
            <w:t>Click here to enter text.</w:t>
          </w:r>
        </w:p>
      </w:docPartBody>
    </w:docPart>
    <w:docPart>
      <w:docPartPr>
        <w:name w:val="0D1C3521B910E54DB6A5EE6ABEA8CDEE"/>
        <w:category>
          <w:name w:val="General"/>
          <w:gallery w:val="placeholder"/>
        </w:category>
        <w:types>
          <w:type w:val="bbPlcHdr"/>
        </w:types>
        <w:behaviors>
          <w:behavior w:val="content"/>
        </w:behaviors>
        <w:guid w:val="{BEB3CAAD-4CB1-D74B-9D43-445D27347F8B}"/>
      </w:docPartPr>
      <w:docPartBody>
        <w:p w:rsidR="00D13D2C" w:rsidRDefault="003D37E4" w:rsidP="003D37E4">
          <w:pPr>
            <w:pStyle w:val="0D1C3521B910E54DB6A5EE6ABEA8CDEE"/>
          </w:pPr>
          <w:r w:rsidRPr="004B2A5A">
            <w:rPr>
              <w:rStyle w:val="PlaceholderText"/>
            </w:rPr>
            <w:t>Click here to enter text.</w:t>
          </w:r>
        </w:p>
      </w:docPartBody>
    </w:docPart>
    <w:docPart>
      <w:docPartPr>
        <w:name w:val="EA85964EEC390B418062215D8331D94C"/>
        <w:category>
          <w:name w:val="General"/>
          <w:gallery w:val="placeholder"/>
        </w:category>
        <w:types>
          <w:type w:val="bbPlcHdr"/>
        </w:types>
        <w:behaviors>
          <w:behavior w:val="content"/>
        </w:behaviors>
        <w:guid w:val="{20B169B0-136F-E145-8822-10A773CCEAF3}"/>
      </w:docPartPr>
      <w:docPartBody>
        <w:p w:rsidR="00D13D2C" w:rsidRDefault="003D37E4" w:rsidP="003D37E4">
          <w:pPr>
            <w:pStyle w:val="EA85964EEC390B418062215D8331D94C"/>
          </w:pPr>
          <w:r w:rsidRPr="004B2A5A">
            <w:rPr>
              <w:rStyle w:val="PlaceholderText"/>
            </w:rPr>
            <w:t>Click here to enter text.</w:t>
          </w:r>
        </w:p>
      </w:docPartBody>
    </w:docPart>
    <w:docPart>
      <w:docPartPr>
        <w:name w:val="F9648C68A9835740BE9E1C3EB42784C9"/>
        <w:category>
          <w:name w:val="General"/>
          <w:gallery w:val="placeholder"/>
        </w:category>
        <w:types>
          <w:type w:val="bbPlcHdr"/>
        </w:types>
        <w:behaviors>
          <w:behavior w:val="content"/>
        </w:behaviors>
        <w:guid w:val="{64B89235-7F76-8C4D-9F11-F1C1E72506E9}"/>
      </w:docPartPr>
      <w:docPartBody>
        <w:p w:rsidR="00D13D2C" w:rsidRDefault="003D37E4" w:rsidP="003D37E4">
          <w:pPr>
            <w:pStyle w:val="F9648C68A9835740BE9E1C3EB42784C9"/>
          </w:pPr>
          <w:r w:rsidRPr="004B2A5A">
            <w:rPr>
              <w:rStyle w:val="PlaceholderText"/>
            </w:rPr>
            <w:t>Click here to enter text.</w:t>
          </w:r>
        </w:p>
      </w:docPartBody>
    </w:docPart>
    <w:docPart>
      <w:docPartPr>
        <w:name w:val="99D827E5A0F02845A57E8031ECAB1414"/>
        <w:category>
          <w:name w:val="General"/>
          <w:gallery w:val="placeholder"/>
        </w:category>
        <w:types>
          <w:type w:val="bbPlcHdr"/>
        </w:types>
        <w:behaviors>
          <w:behavior w:val="content"/>
        </w:behaviors>
        <w:guid w:val="{D515EDF6-1614-C042-9D42-1F396356CCA1}"/>
      </w:docPartPr>
      <w:docPartBody>
        <w:p w:rsidR="00D13D2C" w:rsidRDefault="003D37E4" w:rsidP="003D37E4">
          <w:pPr>
            <w:pStyle w:val="99D827E5A0F02845A57E8031ECAB1414"/>
          </w:pPr>
          <w:r w:rsidRPr="004B2A5A">
            <w:rPr>
              <w:rStyle w:val="PlaceholderText"/>
            </w:rPr>
            <w:t>Click here to enter text.</w:t>
          </w:r>
        </w:p>
      </w:docPartBody>
    </w:docPart>
    <w:docPart>
      <w:docPartPr>
        <w:name w:val="BE59FCFC1AFAE8489D4D9F92CC9169E1"/>
        <w:category>
          <w:name w:val="General"/>
          <w:gallery w:val="placeholder"/>
        </w:category>
        <w:types>
          <w:type w:val="bbPlcHdr"/>
        </w:types>
        <w:behaviors>
          <w:behavior w:val="content"/>
        </w:behaviors>
        <w:guid w:val="{AC9F1A6E-6843-1C40-96FE-3819223FFC73}"/>
      </w:docPartPr>
      <w:docPartBody>
        <w:p w:rsidR="00D13D2C" w:rsidRDefault="003D37E4" w:rsidP="003D37E4">
          <w:pPr>
            <w:pStyle w:val="BE59FCFC1AFAE8489D4D9F92CC9169E1"/>
          </w:pPr>
          <w:r w:rsidRPr="004B2A5A">
            <w:rPr>
              <w:rStyle w:val="PlaceholderText"/>
            </w:rPr>
            <w:t>Click here to enter text.</w:t>
          </w:r>
        </w:p>
      </w:docPartBody>
    </w:docPart>
    <w:docPart>
      <w:docPartPr>
        <w:name w:val="9E9D176FC7B3B5429E8A8DE3078103EC"/>
        <w:category>
          <w:name w:val="General"/>
          <w:gallery w:val="placeholder"/>
        </w:category>
        <w:types>
          <w:type w:val="bbPlcHdr"/>
        </w:types>
        <w:behaviors>
          <w:behavior w:val="content"/>
        </w:behaviors>
        <w:guid w:val="{6BA0571E-1DE3-4C45-95CB-A97C7C816135}"/>
      </w:docPartPr>
      <w:docPartBody>
        <w:p w:rsidR="00D13D2C" w:rsidRDefault="003D37E4" w:rsidP="003D37E4">
          <w:pPr>
            <w:pStyle w:val="9E9D176FC7B3B5429E8A8DE3078103EC"/>
          </w:pPr>
          <w:r w:rsidRPr="004B2A5A">
            <w:rPr>
              <w:rStyle w:val="PlaceholderText"/>
            </w:rPr>
            <w:t>Click here to enter text.</w:t>
          </w:r>
        </w:p>
      </w:docPartBody>
    </w:docPart>
    <w:docPart>
      <w:docPartPr>
        <w:name w:val="A5B6A0B47D19E5448E72E348C84C589D"/>
        <w:category>
          <w:name w:val="General"/>
          <w:gallery w:val="placeholder"/>
        </w:category>
        <w:types>
          <w:type w:val="bbPlcHdr"/>
        </w:types>
        <w:behaviors>
          <w:behavior w:val="content"/>
        </w:behaviors>
        <w:guid w:val="{26DBDED9-F740-1741-82BC-BD557293659F}"/>
      </w:docPartPr>
      <w:docPartBody>
        <w:p w:rsidR="00D13D2C" w:rsidRDefault="003D37E4" w:rsidP="003D37E4">
          <w:pPr>
            <w:pStyle w:val="A5B6A0B47D19E5448E72E348C84C589D"/>
          </w:pPr>
          <w:r w:rsidRPr="004B2A5A">
            <w:rPr>
              <w:rStyle w:val="PlaceholderText"/>
            </w:rPr>
            <w:t>Click here to enter text.</w:t>
          </w:r>
        </w:p>
      </w:docPartBody>
    </w:docPart>
    <w:docPart>
      <w:docPartPr>
        <w:name w:val="21E74D95FCC935478FD5E0825C6114C4"/>
        <w:category>
          <w:name w:val="General"/>
          <w:gallery w:val="placeholder"/>
        </w:category>
        <w:types>
          <w:type w:val="bbPlcHdr"/>
        </w:types>
        <w:behaviors>
          <w:behavior w:val="content"/>
        </w:behaviors>
        <w:guid w:val="{39466A8E-AB0F-BF43-81FE-3F01E0A5F0C9}"/>
      </w:docPartPr>
      <w:docPartBody>
        <w:p w:rsidR="00D13D2C" w:rsidRDefault="003D37E4" w:rsidP="003D37E4">
          <w:pPr>
            <w:pStyle w:val="21E74D95FCC935478FD5E0825C6114C4"/>
          </w:pPr>
          <w:r w:rsidRPr="004B2A5A">
            <w:rPr>
              <w:rStyle w:val="PlaceholderText"/>
            </w:rPr>
            <w:t>Click here to enter text.</w:t>
          </w:r>
        </w:p>
      </w:docPartBody>
    </w:docPart>
    <w:docPart>
      <w:docPartPr>
        <w:name w:val="4336CD94FCE306458D4C1CA2355F863F"/>
        <w:category>
          <w:name w:val="General"/>
          <w:gallery w:val="placeholder"/>
        </w:category>
        <w:types>
          <w:type w:val="bbPlcHdr"/>
        </w:types>
        <w:behaviors>
          <w:behavior w:val="content"/>
        </w:behaviors>
        <w:guid w:val="{9B7E38AC-F131-CE41-9966-8D27BC05270C}"/>
      </w:docPartPr>
      <w:docPartBody>
        <w:p w:rsidR="00D13D2C" w:rsidRDefault="003D37E4" w:rsidP="003D37E4">
          <w:pPr>
            <w:pStyle w:val="4336CD94FCE306458D4C1CA2355F863F"/>
          </w:pPr>
          <w:r w:rsidRPr="004B2A5A">
            <w:rPr>
              <w:rStyle w:val="PlaceholderText"/>
            </w:rPr>
            <w:t>Click here to enter text.</w:t>
          </w:r>
        </w:p>
      </w:docPartBody>
    </w:docPart>
    <w:docPart>
      <w:docPartPr>
        <w:name w:val="484A8BFD4324DC4AB94C4FA3676C351C"/>
        <w:category>
          <w:name w:val="General"/>
          <w:gallery w:val="placeholder"/>
        </w:category>
        <w:types>
          <w:type w:val="bbPlcHdr"/>
        </w:types>
        <w:behaviors>
          <w:behavior w:val="content"/>
        </w:behaviors>
        <w:guid w:val="{4A02D75C-D7CF-9B44-8FD3-CF8E9EB05619}"/>
      </w:docPartPr>
      <w:docPartBody>
        <w:p w:rsidR="00D13D2C" w:rsidRDefault="003D37E4" w:rsidP="003D37E4">
          <w:pPr>
            <w:pStyle w:val="484A8BFD4324DC4AB94C4FA3676C351C"/>
          </w:pPr>
          <w:r w:rsidRPr="004B2A5A">
            <w:rPr>
              <w:rStyle w:val="PlaceholderText"/>
            </w:rPr>
            <w:t>Click here to enter text.</w:t>
          </w:r>
        </w:p>
      </w:docPartBody>
    </w:docPart>
    <w:docPart>
      <w:docPartPr>
        <w:name w:val="DBC781A567DED544AA39F75BD00C59A2"/>
        <w:category>
          <w:name w:val="General"/>
          <w:gallery w:val="placeholder"/>
        </w:category>
        <w:types>
          <w:type w:val="bbPlcHdr"/>
        </w:types>
        <w:behaviors>
          <w:behavior w:val="content"/>
        </w:behaviors>
        <w:guid w:val="{8D274342-6143-3845-8E31-0C52D956BD32}"/>
      </w:docPartPr>
      <w:docPartBody>
        <w:p w:rsidR="00D13D2C" w:rsidRDefault="003D37E4" w:rsidP="003D37E4">
          <w:pPr>
            <w:pStyle w:val="DBC781A567DED544AA39F75BD00C59A2"/>
          </w:pPr>
          <w:r w:rsidRPr="004B2A5A">
            <w:rPr>
              <w:rStyle w:val="PlaceholderText"/>
            </w:rPr>
            <w:t>Click here to enter text.</w:t>
          </w:r>
        </w:p>
      </w:docPartBody>
    </w:docPart>
    <w:docPart>
      <w:docPartPr>
        <w:name w:val="67F5B19990C63E48966445F5F97EB795"/>
        <w:category>
          <w:name w:val="General"/>
          <w:gallery w:val="placeholder"/>
        </w:category>
        <w:types>
          <w:type w:val="bbPlcHdr"/>
        </w:types>
        <w:behaviors>
          <w:behavior w:val="content"/>
        </w:behaviors>
        <w:guid w:val="{25C0E5A3-09B2-6945-8160-0198FA62F41B}"/>
      </w:docPartPr>
      <w:docPartBody>
        <w:p w:rsidR="00D13D2C" w:rsidRDefault="003D37E4" w:rsidP="003D37E4">
          <w:pPr>
            <w:pStyle w:val="67F5B19990C63E48966445F5F97EB795"/>
          </w:pPr>
          <w:r w:rsidRPr="004B2A5A">
            <w:rPr>
              <w:rStyle w:val="PlaceholderText"/>
            </w:rPr>
            <w:t>Click here to enter text.</w:t>
          </w:r>
        </w:p>
      </w:docPartBody>
    </w:docPart>
    <w:docPart>
      <w:docPartPr>
        <w:name w:val="B3F20632A4F0D944A39007D38626EED3"/>
        <w:category>
          <w:name w:val="General"/>
          <w:gallery w:val="placeholder"/>
        </w:category>
        <w:types>
          <w:type w:val="bbPlcHdr"/>
        </w:types>
        <w:behaviors>
          <w:behavior w:val="content"/>
        </w:behaviors>
        <w:guid w:val="{3D462D3C-36B3-4348-A267-2EF3701DB6A8}"/>
      </w:docPartPr>
      <w:docPartBody>
        <w:p w:rsidR="00D13D2C" w:rsidRDefault="003D37E4" w:rsidP="003D37E4">
          <w:pPr>
            <w:pStyle w:val="B3F20632A4F0D944A39007D38626EED3"/>
          </w:pPr>
          <w:r w:rsidRPr="004B2A5A">
            <w:rPr>
              <w:rStyle w:val="PlaceholderText"/>
            </w:rPr>
            <w:t>Click here to enter text.</w:t>
          </w:r>
        </w:p>
      </w:docPartBody>
    </w:docPart>
    <w:docPart>
      <w:docPartPr>
        <w:name w:val="F0839B25FD6F4749809A2B4D885CE4E8"/>
        <w:category>
          <w:name w:val="General"/>
          <w:gallery w:val="placeholder"/>
        </w:category>
        <w:types>
          <w:type w:val="bbPlcHdr"/>
        </w:types>
        <w:behaviors>
          <w:behavior w:val="content"/>
        </w:behaviors>
        <w:guid w:val="{F39C6E9C-068D-AE4F-852D-FCE2330C45CE}"/>
      </w:docPartPr>
      <w:docPartBody>
        <w:p w:rsidR="00D13D2C" w:rsidRDefault="003D37E4" w:rsidP="003D37E4">
          <w:pPr>
            <w:pStyle w:val="F0839B25FD6F4749809A2B4D885CE4E8"/>
          </w:pPr>
          <w:r w:rsidRPr="004B2A5A">
            <w:rPr>
              <w:rStyle w:val="PlaceholderText"/>
            </w:rPr>
            <w:t>Click here to enter text.</w:t>
          </w:r>
        </w:p>
      </w:docPartBody>
    </w:docPart>
    <w:docPart>
      <w:docPartPr>
        <w:name w:val="B26F3B807699A34EA97171F2B7230401"/>
        <w:category>
          <w:name w:val="General"/>
          <w:gallery w:val="placeholder"/>
        </w:category>
        <w:types>
          <w:type w:val="bbPlcHdr"/>
        </w:types>
        <w:behaviors>
          <w:behavior w:val="content"/>
        </w:behaviors>
        <w:guid w:val="{5EAD1B3A-8B0D-C242-81B0-F5C87E8BCEC8}"/>
      </w:docPartPr>
      <w:docPartBody>
        <w:p w:rsidR="00D13D2C" w:rsidRDefault="003D37E4" w:rsidP="003D37E4">
          <w:pPr>
            <w:pStyle w:val="B26F3B807699A34EA97171F2B7230401"/>
          </w:pPr>
          <w:r w:rsidRPr="004B2A5A">
            <w:rPr>
              <w:rStyle w:val="PlaceholderText"/>
            </w:rPr>
            <w:t>Click here to enter text.</w:t>
          </w:r>
        </w:p>
      </w:docPartBody>
    </w:docPart>
    <w:docPart>
      <w:docPartPr>
        <w:name w:val="87B6B3A75F5579439680629FB26E37CC"/>
        <w:category>
          <w:name w:val="General"/>
          <w:gallery w:val="placeholder"/>
        </w:category>
        <w:types>
          <w:type w:val="bbPlcHdr"/>
        </w:types>
        <w:behaviors>
          <w:behavior w:val="content"/>
        </w:behaviors>
        <w:guid w:val="{67D2D63B-D523-E341-8163-BAF681254648}"/>
      </w:docPartPr>
      <w:docPartBody>
        <w:p w:rsidR="00D13D2C" w:rsidRDefault="003D37E4" w:rsidP="003D37E4">
          <w:pPr>
            <w:pStyle w:val="87B6B3A75F5579439680629FB26E37CC"/>
          </w:pPr>
          <w:r w:rsidRPr="004B2A5A">
            <w:rPr>
              <w:rStyle w:val="PlaceholderText"/>
            </w:rPr>
            <w:t>Click here to enter text.</w:t>
          </w:r>
        </w:p>
      </w:docPartBody>
    </w:docPart>
    <w:docPart>
      <w:docPartPr>
        <w:name w:val="D166662C2E70CC4F8DF4D59173F0BD71"/>
        <w:category>
          <w:name w:val="General"/>
          <w:gallery w:val="placeholder"/>
        </w:category>
        <w:types>
          <w:type w:val="bbPlcHdr"/>
        </w:types>
        <w:behaviors>
          <w:behavior w:val="content"/>
        </w:behaviors>
        <w:guid w:val="{8D4C938C-C168-F349-8CAA-48D727378F72}"/>
      </w:docPartPr>
      <w:docPartBody>
        <w:p w:rsidR="00D13D2C" w:rsidRDefault="003D37E4" w:rsidP="003D37E4">
          <w:pPr>
            <w:pStyle w:val="D166662C2E70CC4F8DF4D59173F0BD71"/>
          </w:pPr>
          <w:r w:rsidRPr="004B2A5A">
            <w:rPr>
              <w:rStyle w:val="PlaceholderText"/>
            </w:rPr>
            <w:t>Click here to enter text.</w:t>
          </w:r>
        </w:p>
      </w:docPartBody>
    </w:docPart>
    <w:docPart>
      <w:docPartPr>
        <w:name w:val="D585E88B3630914391395A1D208C8E99"/>
        <w:category>
          <w:name w:val="General"/>
          <w:gallery w:val="placeholder"/>
        </w:category>
        <w:types>
          <w:type w:val="bbPlcHdr"/>
        </w:types>
        <w:behaviors>
          <w:behavior w:val="content"/>
        </w:behaviors>
        <w:guid w:val="{2DEE7C23-F0CF-504E-A1CB-FDB400BAC218}"/>
      </w:docPartPr>
      <w:docPartBody>
        <w:p w:rsidR="00D13D2C" w:rsidRDefault="003D37E4" w:rsidP="003D37E4">
          <w:pPr>
            <w:pStyle w:val="D585E88B3630914391395A1D208C8E99"/>
          </w:pPr>
          <w:r w:rsidRPr="004B2A5A">
            <w:rPr>
              <w:rStyle w:val="PlaceholderText"/>
            </w:rPr>
            <w:t>Click here to enter text.</w:t>
          </w:r>
        </w:p>
      </w:docPartBody>
    </w:docPart>
    <w:docPart>
      <w:docPartPr>
        <w:name w:val="E5352678AAFC0649A0285600AE473851"/>
        <w:category>
          <w:name w:val="General"/>
          <w:gallery w:val="placeholder"/>
        </w:category>
        <w:types>
          <w:type w:val="bbPlcHdr"/>
        </w:types>
        <w:behaviors>
          <w:behavior w:val="content"/>
        </w:behaviors>
        <w:guid w:val="{CD2CC793-4CA5-8748-B760-FF49F6A609AE}"/>
      </w:docPartPr>
      <w:docPartBody>
        <w:p w:rsidR="00D13D2C" w:rsidRDefault="003D37E4" w:rsidP="003D37E4">
          <w:pPr>
            <w:pStyle w:val="E5352678AAFC0649A0285600AE473851"/>
          </w:pPr>
          <w:r w:rsidRPr="004B2A5A">
            <w:rPr>
              <w:rStyle w:val="PlaceholderText"/>
            </w:rPr>
            <w:t>Click here to enter text.</w:t>
          </w:r>
        </w:p>
      </w:docPartBody>
    </w:docPart>
    <w:docPart>
      <w:docPartPr>
        <w:name w:val="A90A1C483859314BAC2D1A2FCB398220"/>
        <w:category>
          <w:name w:val="General"/>
          <w:gallery w:val="placeholder"/>
        </w:category>
        <w:types>
          <w:type w:val="bbPlcHdr"/>
        </w:types>
        <w:behaviors>
          <w:behavior w:val="content"/>
        </w:behaviors>
        <w:guid w:val="{EF80628B-82B6-3540-AFE9-9C9A4082E9DE}"/>
      </w:docPartPr>
      <w:docPartBody>
        <w:p w:rsidR="00D13D2C" w:rsidRDefault="003D37E4" w:rsidP="003D37E4">
          <w:pPr>
            <w:pStyle w:val="A90A1C483859314BAC2D1A2FCB398220"/>
          </w:pPr>
          <w:r w:rsidRPr="004B2A5A">
            <w:rPr>
              <w:rStyle w:val="PlaceholderText"/>
            </w:rPr>
            <w:t>Click here to enter text.</w:t>
          </w:r>
        </w:p>
      </w:docPartBody>
    </w:docPart>
    <w:docPart>
      <w:docPartPr>
        <w:name w:val="35320D993FDC4144AE75053F5800A5B4"/>
        <w:category>
          <w:name w:val="General"/>
          <w:gallery w:val="placeholder"/>
        </w:category>
        <w:types>
          <w:type w:val="bbPlcHdr"/>
        </w:types>
        <w:behaviors>
          <w:behavior w:val="content"/>
        </w:behaviors>
        <w:guid w:val="{36FF202B-C11B-7A42-B3ED-9A99D1C0C6A6}"/>
      </w:docPartPr>
      <w:docPartBody>
        <w:p w:rsidR="00D13D2C" w:rsidRDefault="003D37E4" w:rsidP="003D37E4">
          <w:pPr>
            <w:pStyle w:val="35320D993FDC4144AE75053F5800A5B4"/>
          </w:pPr>
          <w:r w:rsidRPr="004B2A5A">
            <w:rPr>
              <w:rStyle w:val="PlaceholderText"/>
            </w:rPr>
            <w:t>Click here to enter text.</w:t>
          </w:r>
        </w:p>
      </w:docPartBody>
    </w:docPart>
    <w:docPart>
      <w:docPartPr>
        <w:name w:val="E7B65FBBDC4BF5448E0E34130EF9DF51"/>
        <w:category>
          <w:name w:val="General"/>
          <w:gallery w:val="placeholder"/>
        </w:category>
        <w:types>
          <w:type w:val="bbPlcHdr"/>
        </w:types>
        <w:behaviors>
          <w:behavior w:val="content"/>
        </w:behaviors>
        <w:guid w:val="{5B9A90A1-6452-B445-80F8-49F7D923A1B5}"/>
      </w:docPartPr>
      <w:docPartBody>
        <w:p w:rsidR="00D13D2C" w:rsidRDefault="003D37E4" w:rsidP="003D37E4">
          <w:pPr>
            <w:pStyle w:val="E7B65FBBDC4BF5448E0E34130EF9DF51"/>
          </w:pPr>
          <w:r w:rsidRPr="004B2A5A">
            <w:rPr>
              <w:rStyle w:val="PlaceholderText"/>
            </w:rPr>
            <w:t>Click here to enter text.</w:t>
          </w:r>
        </w:p>
      </w:docPartBody>
    </w:docPart>
    <w:docPart>
      <w:docPartPr>
        <w:name w:val="9DE73A710DBEE84DA937B82774520015"/>
        <w:category>
          <w:name w:val="General"/>
          <w:gallery w:val="placeholder"/>
        </w:category>
        <w:types>
          <w:type w:val="bbPlcHdr"/>
        </w:types>
        <w:behaviors>
          <w:behavior w:val="content"/>
        </w:behaviors>
        <w:guid w:val="{3CEE5BA3-9456-A243-86E4-610B09073D1D}"/>
      </w:docPartPr>
      <w:docPartBody>
        <w:p w:rsidR="00D13D2C" w:rsidRDefault="003D37E4" w:rsidP="003D37E4">
          <w:pPr>
            <w:pStyle w:val="9DE73A710DBEE84DA937B82774520015"/>
          </w:pPr>
          <w:r w:rsidRPr="004B2A5A">
            <w:rPr>
              <w:rStyle w:val="PlaceholderText"/>
            </w:rPr>
            <w:t>Click here to enter text.</w:t>
          </w:r>
        </w:p>
      </w:docPartBody>
    </w:docPart>
    <w:docPart>
      <w:docPartPr>
        <w:name w:val="7068AE2D8DA95E4EB98833015D8E29AC"/>
        <w:category>
          <w:name w:val="General"/>
          <w:gallery w:val="placeholder"/>
        </w:category>
        <w:types>
          <w:type w:val="bbPlcHdr"/>
        </w:types>
        <w:behaviors>
          <w:behavior w:val="content"/>
        </w:behaviors>
        <w:guid w:val="{27008A0A-23E4-E543-BF72-A6F2BFBB4CBE}"/>
      </w:docPartPr>
      <w:docPartBody>
        <w:p w:rsidR="00D13D2C" w:rsidRDefault="003D37E4" w:rsidP="003D37E4">
          <w:pPr>
            <w:pStyle w:val="7068AE2D8DA95E4EB98833015D8E29AC"/>
          </w:pPr>
          <w:r w:rsidRPr="004B2A5A">
            <w:rPr>
              <w:rStyle w:val="PlaceholderText"/>
            </w:rPr>
            <w:t>Click here to enter text.</w:t>
          </w:r>
        </w:p>
      </w:docPartBody>
    </w:docPart>
    <w:docPart>
      <w:docPartPr>
        <w:name w:val="B9D718BE1EBDFF4588198A90B8B3ECF5"/>
        <w:category>
          <w:name w:val="General"/>
          <w:gallery w:val="placeholder"/>
        </w:category>
        <w:types>
          <w:type w:val="bbPlcHdr"/>
        </w:types>
        <w:behaviors>
          <w:behavior w:val="content"/>
        </w:behaviors>
        <w:guid w:val="{23D0BD3F-0268-F345-9B37-CFD81018167D}"/>
      </w:docPartPr>
      <w:docPartBody>
        <w:p w:rsidR="00D13D2C" w:rsidRDefault="003D37E4" w:rsidP="003D37E4">
          <w:pPr>
            <w:pStyle w:val="B9D718BE1EBDFF4588198A90B8B3ECF5"/>
          </w:pPr>
          <w:r w:rsidRPr="004B2A5A">
            <w:rPr>
              <w:rStyle w:val="PlaceholderText"/>
            </w:rPr>
            <w:t>Click here to enter text.</w:t>
          </w:r>
        </w:p>
      </w:docPartBody>
    </w:docPart>
    <w:docPart>
      <w:docPartPr>
        <w:name w:val="82AF650083259C41ADC9F00C577605C7"/>
        <w:category>
          <w:name w:val="General"/>
          <w:gallery w:val="placeholder"/>
        </w:category>
        <w:types>
          <w:type w:val="bbPlcHdr"/>
        </w:types>
        <w:behaviors>
          <w:behavior w:val="content"/>
        </w:behaviors>
        <w:guid w:val="{0350BC6D-BA4B-904D-84E6-9C327FE521DB}"/>
      </w:docPartPr>
      <w:docPartBody>
        <w:p w:rsidR="00D13D2C" w:rsidRDefault="003D37E4" w:rsidP="003D37E4">
          <w:pPr>
            <w:pStyle w:val="82AF650083259C41ADC9F00C577605C7"/>
          </w:pPr>
          <w:r w:rsidRPr="004B2A5A">
            <w:rPr>
              <w:rStyle w:val="PlaceholderText"/>
            </w:rPr>
            <w:t>Click here to enter text.</w:t>
          </w:r>
        </w:p>
      </w:docPartBody>
    </w:docPart>
    <w:docPart>
      <w:docPartPr>
        <w:name w:val="71315D0313CAD0418E6F8DAB1DD0CA7F"/>
        <w:category>
          <w:name w:val="General"/>
          <w:gallery w:val="placeholder"/>
        </w:category>
        <w:types>
          <w:type w:val="bbPlcHdr"/>
        </w:types>
        <w:behaviors>
          <w:behavior w:val="content"/>
        </w:behaviors>
        <w:guid w:val="{D77FE5DA-60CD-8043-9E3A-7A4DDF2314B2}"/>
      </w:docPartPr>
      <w:docPartBody>
        <w:p w:rsidR="00D13D2C" w:rsidRDefault="003D37E4" w:rsidP="003D37E4">
          <w:pPr>
            <w:pStyle w:val="71315D0313CAD0418E6F8DAB1DD0CA7F"/>
          </w:pPr>
          <w:r w:rsidRPr="004B2A5A">
            <w:rPr>
              <w:rStyle w:val="PlaceholderText"/>
            </w:rPr>
            <w:t>Click here to enter text.</w:t>
          </w:r>
        </w:p>
      </w:docPartBody>
    </w:docPart>
    <w:docPart>
      <w:docPartPr>
        <w:name w:val="81F5D33001765E4D98A2085237D0AF02"/>
        <w:category>
          <w:name w:val="General"/>
          <w:gallery w:val="placeholder"/>
        </w:category>
        <w:types>
          <w:type w:val="bbPlcHdr"/>
        </w:types>
        <w:behaviors>
          <w:behavior w:val="content"/>
        </w:behaviors>
        <w:guid w:val="{5333EC8A-DB8C-B241-B8F7-8082D6290BFF}"/>
      </w:docPartPr>
      <w:docPartBody>
        <w:p w:rsidR="00D13D2C" w:rsidRDefault="003D37E4" w:rsidP="003D37E4">
          <w:pPr>
            <w:pStyle w:val="81F5D33001765E4D98A2085237D0AF02"/>
          </w:pPr>
          <w:r w:rsidRPr="004B2A5A">
            <w:rPr>
              <w:rStyle w:val="PlaceholderText"/>
            </w:rPr>
            <w:t>Click here to enter text.</w:t>
          </w:r>
        </w:p>
      </w:docPartBody>
    </w:docPart>
    <w:docPart>
      <w:docPartPr>
        <w:name w:val="731EA93E5F9B3941A726495218152445"/>
        <w:category>
          <w:name w:val="General"/>
          <w:gallery w:val="placeholder"/>
        </w:category>
        <w:types>
          <w:type w:val="bbPlcHdr"/>
        </w:types>
        <w:behaviors>
          <w:behavior w:val="content"/>
        </w:behaviors>
        <w:guid w:val="{ADD19313-53B0-244E-AD62-AD8312AA0512}"/>
      </w:docPartPr>
      <w:docPartBody>
        <w:p w:rsidR="00D13D2C" w:rsidRDefault="003D37E4" w:rsidP="003D37E4">
          <w:pPr>
            <w:pStyle w:val="731EA93E5F9B3941A726495218152445"/>
          </w:pPr>
          <w:r w:rsidRPr="004B2A5A">
            <w:rPr>
              <w:rStyle w:val="PlaceholderText"/>
            </w:rPr>
            <w:t>Click here to enter text.</w:t>
          </w:r>
        </w:p>
      </w:docPartBody>
    </w:docPart>
    <w:docPart>
      <w:docPartPr>
        <w:name w:val="D3895113EFC107479AF17A1A49D4C1FB"/>
        <w:category>
          <w:name w:val="General"/>
          <w:gallery w:val="placeholder"/>
        </w:category>
        <w:types>
          <w:type w:val="bbPlcHdr"/>
        </w:types>
        <w:behaviors>
          <w:behavior w:val="content"/>
        </w:behaviors>
        <w:guid w:val="{C244E7D4-CD41-3C4D-9B62-1508C2C622AD}"/>
      </w:docPartPr>
      <w:docPartBody>
        <w:p w:rsidR="00D13D2C" w:rsidRDefault="003D37E4" w:rsidP="003D37E4">
          <w:pPr>
            <w:pStyle w:val="D3895113EFC107479AF17A1A49D4C1FB"/>
          </w:pPr>
          <w:r w:rsidRPr="004B2A5A">
            <w:rPr>
              <w:rStyle w:val="PlaceholderText"/>
            </w:rPr>
            <w:t>Click here to enter text.</w:t>
          </w:r>
        </w:p>
      </w:docPartBody>
    </w:docPart>
    <w:docPart>
      <w:docPartPr>
        <w:name w:val="44B5713CCA16AF459E1EA3256F69526B"/>
        <w:category>
          <w:name w:val="General"/>
          <w:gallery w:val="placeholder"/>
        </w:category>
        <w:types>
          <w:type w:val="bbPlcHdr"/>
        </w:types>
        <w:behaviors>
          <w:behavior w:val="content"/>
        </w:behaviors>
        <w:guid w:val="{ABAB83B7-F739-2248-A4D9-F659C23EDB48}"/>
      </w:docPartPr>
      <w:docPartBody>
        <w:p w:rsidR="00D13D2C" w:rsidRDefault="003D37E4" w:rsidP="003D37E4">
          <w:pPr>
            <w:pStyle w:val="44B5713CCA16AF459E1EA3256F69526B"/>
          </w:pPr>
          <w:r w:rsidRPr="004B2A5A">
            <w:rPr>
              <w:rStyle w:val="PlaceholderText"/>
            </w:rPr>
            <w:t>Click here to enter text.</w:t>
          </w:r>
        </w:p>
      </w:docPartBody>
    </w:docPart>
    <w:docPart>
      <w:docPartPr>
        <w:name w:val="9C0E3428381C234DB4E58AB986945135"/>
        <w:category>
          <w:name w:val="General"/>
          <w:gallery w:val="placeholder"/>
        </w:category>
        <w:types>
          <w:type w:val="bbPlcHdr"/>
        </w:types>
        <w:behaviors>
          <w:behavior w:val="content"/>
        </w:behaviors>
        <w:guid w:val="{F561668A-2CDB-A648-8296-19E608658FE9}"/>
      </w:docPartPr>
      <w:docPartBody>
        <w:p w:rsidR="00D13D2C" w:rsidRDefault="003D37E4" w:rsidP="003D37E4">
          <w:pPr>
            <w:pStyle w:val="9C0E3428381C234DB4E58AB986945135"/>
          </w:pPr>
          <w:r w:rsidRPr="004B2A5A">
            <w:rPr>
              <w:rStyle w:val="PlaceholderText"/>
            </w:rPr>
            <w:t>Click here to enter text.</w:t>
          </w:r>
        </w:p>
      </w:docPartBody>
    </w:docPart>
    <w:docPart>
      <w:docPartPr>
        <w:name w:val="9E52717053DA704A85C639A77FF9CCC2"/>
        <w:category>
          <w:name w:val="General"/>
          <w:gallery w:val="placeholder"/>
        </w:category>
        <w:types>
          <w:type w:val="bbPlcHdr"/>
        </w:types>
        <w:behaviors>
          <w:behavior w:val="content"/>
        </w:behaviors>
        <w:guid w:val="{87C7D56F-A053-D445-B571-7FBDD80B5BA6}"/>
      </w:docPartPr>
      <w:docPartBody>
        <w:p w:rsidR="00D13D2C" w:rsidRDefault="003D37E4" w:rsidP="003D37E4">
          <w:pPr>
            <w:pStyle w:val="9E52717053DA704A85C639A77FF9CCC2"/>
          </w:pPr>
          <w:r w:rsidRPr="004B2A5A">
            <w:rPr>
              <w:rStyle w:val="PlaceholderText"/>
            </w:rPr>
            <w:t>Click here to enter text.</w:t>
          </w:r>
        </w:p>
      </w:docPartBody>
    </w:docPart>
    <w:docPart>
      <w:docPartPr>
        <w:name w:val="0123C61CE34FF2479CE256CC31718F0B"/>
        <w:category>
          <w:name w:val="General"/>
          <w:gallery w:val="placeholder"/>
        </w:category>
        <w:types>
          <w:type w:val="bbPlcHdr"/>
        </w:types>
        <w:behaviors>
          <w:behavior w:val="content"/>
        </w:behaviors>
        <w:guid w:val="{09948072-54F3-3241-8E78-25766FC29B4C}"/>
      </w:docPartPr>
      <w:docPartBody>
        <w:p w:rsidR="00D13D2C" w:rsidRDefault="003D37E4" w:rsidP="003D37E4">
          <w:pPr>
            <w:pStyle w:val="0123C61CE34FF2479CE256CC31718F0B"/>
          </w:pPr>
          <w:r w:rsidRPr="004B2A5A">
            <w:rPr>
              <w:rStyle w:val="PlaceholderText"/>
            </w:rPr>
            <w:t>Click here to enter text.</w:t>
          </w:r>
        </w:p>
      </w:docPartBody>
    </w:docPart>
    <w:docPart>
      <w:docPartPr>
        <w:name w:val="9444D2926A703942A2CD4E0001625E8B"/>
        <w:category>
          <w:name w:val="General"/>
          <w:gallery w:val="placeholder"/>
        </w:category>
        <w:types>
          <w:type w:val="bbPlcHdr"/>
        </w:types>
        <w:behaviors>
          <w:behavior w:val="content"/>
        </w:behaviors>
        <w:guid w:val="{0508E5A2-2895-B54B-A94F-19E655108CE5}"/>
      </w:docPartPr>
      <w:docPartBody>
        <w:p w:rsidR="00D13D2C" w:rsidRDefault="003D37E4" w:rsidP="003D37E4">
          <w:pPr>
            <w:pStyle w:val="9444D2926A703942A2CD4E0001625E8B"/>
          </w:pPr>
          <w:r w:rsidRPr="004B2A5A">
            <w:rPr>
              <w:rStyle w:val="PlaceholderText"/>
            </w:rPr>
            <w:t>Click here to enter text.</w:t>
          </w:r>
        </w:p>
      </w:docPartBody>
    </w:docPart>
    <w:docPart>
      <w:docPartPr>
        <w:name w:val="047304277300B94493D56A69D460CE5D"/>
        <w:category>
          <w:name w:val="General"/>
          <w:gallery w:val="placeholder"/>
        </w:category>
        <w:types>
          <w:type w:val="bbPlcHdr"/>
        </w:types>
        <w:behaviors>
          <w:behavior w:val="content"/>
        </w:behaviors>
        <w:guid w:val="{9A53A570-2A92-D742-AF18-2D4B20468812}"/>
      </w:docPartPr>
      <w:docPartBody>
        <w:p w:rsidR="00D13D2C" w:rsidRDefault="003D37E4" w:rsidP="003D37E4">
          <w:pPr>
            <w:pStyle w:val="047304277300B94493D56A69D460CE5D"/>
          </w:pPr>
          <w:r w:rsidRPr="004B2A5A">
            <w:rPr>
              <w:rStyle w:val="PlaceholderText"/>
            </w:rPr>
            <w:t>Click here to enter text.</w:t>
          </w:r>
        </w:p>
      </w:docPartBody>
    </w:docPart>
    <w:docPart>
      <w:docPartPr>
        <w:name w:val="87E68007DB884E49B458DDDC2CAE8CE7"/>
        <w:category>
          <w:name w:val="General"/>
          <w:gallery w:val="placeholder"/>
        </w:category>
        <w:types>
          <w:type w:val="bbPlcHdr"/>
        </w:types>
        <w:behaviors>
          <w:behavior w:val="content"/>
        </w:behaviors>
        <w:guid w:val="{A56763EA-D112-734F-986B-D0F3F2B8896A}"/>
      </w:docPartPr>
      <w:docPartBody>
        <w:p w:rsidR="00D13D2C" w:rsidRDefault="003D37E4" w:rsidP="003D37E4">
          <w:pPr>
            <w:pStyle w:val="87E68007DB884E49B458DDDC2CAE8CE7"/>
          </w:pPr>
          <w:r w:rsidRPr="004B2A5A">
            <w:rPr>
              <w:rStyle w:val="PlaceholderText"/>
            </w:rPr>
            <w:t>Click here to enter text.</w:t>
          </w:r>
        </w:p>
      </w:docPartBody>
    </w:docPart>
    <w:docPart>
      <w:docPartPr>
        <w:name w:val="010E0D55188ADA4E96BEB86512312947"/>
        <w:category>
          <w:name w:val="General"/>
          <w:gallery w:val="placeholder"/>
        </w:category>
        <w:types>
          <w:type w:val="bbPlcHdr"/>
        </w:types>
        <w:behaviors>
          <w:behavior w:val="content"/>
        </w:behaviors>
        <w:guid w:val="{10AA186A-4211-D24E-AE4E-61D4B619030D}"/>
      </w:docPartPr>
      <w:docPartBody>
        <w:p w:rsidR="00D13D2C" w:rsidRDefault="003D37E4" w:rsidP="003D37E4">
          <w:pPr>
            <w:pStyle w:val="010E0D55188ADA4E96BEB86512312947"/>
          </w:pPr>
          <w:r w:rsidRPr="004B2A5A">
            <w:rPr>
              <w:rStyle w:val="PlaceholderText"/>
            </w:rPr>
            <w:t>Click here to enter text.</w:t>
          </w:r>
        </w:p>
      </w:docPartBody>
    </w:docPart>
    <w:docPart>
      <w:docPartPr>
        <w:name w:val="7182816FBF449142B3784DEFC84E0F79"/>
        <w:category>
          <w:name w:val="General"/>
          <w:gallery w:val="placeholder"/>
        </w:category>
        <w:types>
          <w:type w:val="bbPlcHdr"/>
        </w:types>
        <w:behaviors>
          <w:behavior w:val="content"/>
        </w:behaviors>
        <w:guid w:val="{3BB92792-A2F5-5B46-82E8-2CA8C3C1AD37}"/>
      </w:docPartPr>
      <w:docPartBody>
        <w:p w:rsidR="00D13D2C" w:rsidRDefault="003D37E4" w:rsidP="003D37E4">
          <w:pPr>
            <w:pStyle w:val="7182816FBF449142B3784DEFC84E0F79"/>
          </w:pPr>
          <w:r w:rsidRPr="004B2A5A">
            <w:rPr>
              <w:rStyle w:val="PlaceholderText"/>
            </w:rPr>
            <w:t>Click here to enter text.</w:t>
          </w:r>
        </w:p>
      </w:docPartBody>
    </w:docPart>
    <w:docPart>
      <w:docPartPr>
        <w:name w:val="C84E2ED31BB0D5458A3BA5C3F8784FC9"/>
        <w:category>
          <w:name w:val="General"/>
          <w:gallery w:val="placeholder"/>
        </w:category>
        <w:types>
          <w:type w:val="bbPlcHdr"/>
        </w:types>
        <w:behaviors>
          <w:behavior w:val="content"/>
        </w:behaviors>
        <w:guid w:val="{3E4B08D0-FC0D-714E-B3AF-7A22809E6782}"/>
      </w:docPartPr>
      <w:docPartBody>
        <w:p w:rsidR="00D13D2C" w:rsidRDefault="003D37E4" w:rsidP="003D37E4">
          <w:pPr>
            <w:pStyle w:val="C84E2ED31BB0D5458A3BA5C3F8784FC9"/>
          </w:pPr>
          <w:r w:rsidRPr="004B2A5A">
            <w:rPr>
              <w:rStyle w:val="PlaceholderText"/>
            </w:rPr>
            <w:t>Click here to enter text.</w:t>
          </w:r>
        </w:p>
      </w:docPartBody>
    </w:docPart>
    <w:docPart>
      <w:docPartPr>
        <w:name w:val="57C9FDDFF76E114783309308CBAF7FBD"/>
        <w:category>
          <w:name w:val="General"/>
          <w:gallery w:val="placeholder"/>
        </w:category>
        <w:types>
          <w:type w:val="bbPlcHdr"/>
        </w:types>
        <w:behaviors>
          <w:behavior w:val="content"/>
        </w:behaviors>
        <w:guid w:val="{6079DD94-8EF3-1A4C-8B66-7FB69F21936B}"/>
      </w:docPartPr>
      <w:docPartBody>
        <w:p w:rsidR="00D13D2C" w:rsidRDefault="003D37E4" w:rsidP="003D37E4">
          <w:pPr>
            <w:pStyle w:val="57C9FDDFF76E114783309308CBAF7FBD"/>
          </w:pPr>
          <w:r w:rsidRPr="004B2A5A">
            <w:rPr>
              <w:rStyle w:val="PlaceholderText"/>
            </w:rPr>
            <w:t>Click here to enter text.</w:t>
          </w:r>
        </w:p>
      </w:docPartBody>
    </w:docPart>
    <w:docPart>
      <w:docPartPr>
        <w:name w:val="1EB22D1A14F7D84A9CB68929E13004EF"/>
        <w:category>
          <w:name w:val="General"/>
          <w:gallery w:val="placeholder"/>
        </w:category>
        <w:types>
          <w:type w:val="bbPlcHdr"/>
        </w:types>
        <w:behaviors>
          <w:behavior w:val="content"/>
        </w:behaviors>
        <w:guid w:val="{18E9C053-E653-5E41-8C8D-04A0B10783D1}"/>
      </w:docPartPr>
      <w:docPartBody>
        <w:p w:rsidR="00D13D2C" w:rsidRDefault="003D37E4" w:rsidP="003D37E4">
          <w:pPr>
            <w:pStyle w:val="1EB22D1A14F7D84A9CB68929E13004EF"/>
          </w:pPr>
          <w:r w:rsidRPr="004B2A5A">
            <w:rPr>
              <w:rStyle w:val="PlaceholderText"/>
            </w:rPr>
            <w:t>Click here to enter text.</w:t>
          </w:r>
        </w:p>
      </w:docPartBody>
    </w:docPart>
    <w:docPart>
      <w:docPartPr>
        <w:name w:val="355D35B2C3E1954DA9A1C5B43A1ACC55"/>
        <w:category>
          <w:name w:val="General"/>
          <w:gallery w:val="placeholder"/>
        </w:category>
        <w:types>
          <w:type w:val="bbPlcHdr"/>
        </w:types>
        <w:behaviors>
          <w:behavior w:val="content"/>
        </w:behaviors>
        <w:guid w:val="{F1EAECBB-24F7-D048-B757-43F34FBC1B8A}"/>
      </w:docPartPr>
      <w:docPartBody>
        <w:p w:rsidR="00D13D2C" w:rsidRDefault="003D37E4" w:rsidP="003D37E4">
          <w:pPr>
            <w:pStyle w:val="355D35B2C3E1954DA9A1C5B43A1ACC55"/>
          </w:pPr>
          <w:r w:rsidRPr="004B2A5A">
            <w:rPr>
              <w:rStyle w:val="PlaceholderText"/>
            </w:rPr>
            <w:t>Click here to enter text.</w:t>
          </w:r>
        </w:p>
      </w:docPartBody>
    </w:docPart>
    <w:docPart>
      <w:docPartPr>
        <w:name w:val="9BBC08CCD1993B4E85359FED7232E9CD"/>
        <w:category>
          <w:name w:val="General"/>
          <w:gallery w:val="placeholder"/>
        </w:category>
        <w:types>
          <w:type w:val="bbPlcHdr"/>
        </w:types>
        <w:behaviors>
          <w:behavior w:val="content"/>
        </w:behaviors>
        <w:guid w:val="{10176CD8-0987-554E-BF26-476C548ABB2C}"/>
      </w:docPartPr>
      <w:docPartBody>
        <w:p w:rsidR="00D13D2C" w:rsidRDefault="003D37E4" w:rsidP="003D37E4">
          <w:pPr>
            <w:pStyle w:val="9BBC08CCD1993B4E85359FED7232E9CD"/>
          </w:pPr>
          <w:r w:rsidRPr="004B2A5A">
            <w:rPr>
              <w:rStyle w:val="PlaceholderText"/>
            </w:rPr>
            <w:t>Click here to enter text.</w:t>
          </w:r>
        </w:p>
      </w:docPartBody>
    </w:docPart>
    <w:docPart>
      <w:docPartPr>
        <w:name w:val="343C9A625608B840B0BFEA14BBEBD237"/>
        <w:category>
          <w:name w:val="General"/>
          <w:gallery w:val="placeholder"/>
        </w:category>
        <w:types>
          <w:type w:val="bbPlcHdr"/>
        </w:types>
        <w:behaviors>
          <w:behavior w:val="content"/>
        </w:behaviors>
        <w:guid w:val="{17A49376-2B96-5B4B-A01F-52C45340916C}"/>
      </w:docPartPr>
      <w:docPartBody>
        <w:p w:rsidR="00D13D2C" w:rsidRDefault="003D37E4" w:rsidP="003D37E4">
          <w:pPr>
            <w:pStyle w:val="343C9A625608B840B0BFEA14BBEBD237"/>
          </w:pPr>
          <w:r w:rsidRPr="004B2A5A">
            <w:rPr>
              <w:rStyle w:val="PlaceholderText"/>
            </w:rPr>
            <w:t>Click here to enter text.</w:t>
          </w:r>
        </w:p>
      </w:docPartBody>
    </w:docPart>
    <w:docPart>
      <w:docPartPr>
        <w:name w:val="B73A81BEFE3C004F8EDE17CAE78778F8"/>
        <w:category>
          <w:name w:val="General"/>
          <w:gallery w:val="placeholder"/>
        </w:category>
        <w:types>
          <w:type w:val="bbPlcHdr"/>
        </w:types>
        <w:behaviors>
          <w:behavior w:val="content"/>
        </w:behaviors>
        <w:guid w:val="{F78F9F52-9C82-AC4F-8E03-B23F9D30E5F2}"/>
      </w:docPartPr>
      <w:docPartBody>
        <w:p w:rsidR="00D13D2C" w:rsidRDefault="003D37E4" w:rsidP="003D37E4">
          <w:pPr>
            <w:pStyle w:val="B73A81BEFE3C004F8EDE17CAE78778F8"/>
          </w:pPr>
          <w:r w:rsidRPr="004B2A5A">
            <w:rPr>
              <w:rStyle w:val="PlaceholderText"/>
            </w:rPr>
            <w:t>Click here to enter text.</w:t>
          </w:r>
        </w:p>
      </w:docPartBody>
    </w:docPart>
    <w:docPart>
      <w:docPartPr>
        <w:name w:val="6E2F55DE073C9A48A3946846787A1599"/>
        <w:category>
          <w:name w:val="General"/>
          <w:gallery w:val="placeholder"/>
        </w:category>
        <w:types>
          <w:type w:val="bbPlcHdr"/>
        </w:types>
        <w:behaviors>
          <w:behavior w:val="content"/>
        </w:behaviors>
        <w:guid w:val="{593D516B-19B5-6F4E-B552-A5304FDE885B}"/>
      </w:docPartPr>
      <w:docPartBody>
        <w:p w:rsidR="00D13D2C" w:rsidRDefault="003D37E4" w:rsidP="003D37E4">
          <w:pPr>
            <w:pStyle w:val="6E2F55DE073C9A48A3946846787A1599"/>
          </w:pPr>
          <w:r w:rsidRPr="004B2A5A">
            <w:rPr>
              <w:rStyle w:val="PlaceholderText"/>
            </w:rPr>
            <w:t>Click here to enter text.</w:t>
          </w:r>
        </w:p>
      </w:docPartBody>
    </w:docPart>
    <w:docPart>
      <w:docPartPr>
        <w:name w:val="F7D0A4F6F33D034CB477BD46A4403B37"/>
        <w:category>
          <w:name w:val="General"/>
          <w:gallery w:val="placeholder"/>
        </w:category>
        <w:types>
          <w:type w:val="bbPlcHdr"/>
        </w:types>
        <w:behaviors>
          <w:behavior w:val="content"/>
        </w:behaviors>
        <w:guid w:val="{E02A3A7B-00E7-374C-818F-0F52CA92E743}"/>
      </w:docPartPr>
      <w:docPartBody>
        <w:p w:rsidR="00D13D2C" w:rsidRDefault="003D37E4" w:rsidP="003D37E4">
          <w:pPr>
            <w:pStyle w:val="F7D0A4F6F33D034CB477BD46A4403B37"/>
          </w:pPr>
          <w:r w:rsidRPr="004B2A5A">
            <w:rPr>
              <w:rStyle w:val="PlaceholderText"/>
            </w:rPr>
            <w:t>Click here to enter text.</w:t>
          </w:r>
        </w:p>
      </w:docPartBody>
    </w:docPart>
    <w:docPart>
      <w:docPartPr>
        <w:name w:val="1C88BE314409BA409F9EAA50241389C5"/>
        <w:category>
          <w:name w:val="General"/>
          <w:gallery w:val="placeholder"/>
        </w:category>
        <w:types>
          <w:type w:val="bbPlcHdr"/>
        </w:types>
        <w:behaviors>
          <w:behavior w:val="content"/>
        </w:behaviors>
        <w:guid w:val="{F16DACBD-842D-D140-8BE1-611FA18F9462}"/>
      </w:docPartPr>
      <w:docPartBody>
        <w:p w:rsidR="00D13D2C" w:rsidRDefault="003D37E4" w:rsidP="003D37E4">
          <w:pPr>
            <w:pStyle w:val="1C88BE314409BA409F9EAA50241389C5"/>
          </w:pPr>
          <w:r w:rsidRPr="004B2A5A">
            <w:rPr>
              <w:rStyle w:val="PlaceholderText"/>
            </w:rPr>
            <w:t>Click here to enter text.</w:t>
          </w:r>
        </w:p>
      </w:docPartBody>
    </w:docPart>
    <w:docPart>
      <w:docPartPr>
        <w:name w:val="5FC95C0126F4AE43BD93CB195BF713FF"/>
        <w:category>
          <w:name w:val="General"/>
          <w:gallery w:val="placeholder"/>
        </w:category>
        <w:types>
          <w:type w:val="bbPlcHdr"/>
        </w:types>
        <w:behaviors>
          <w:behavior w:val="content"/>
        </w:behaviors>
        <w:guid w:val="{C5A1D991-34CC-0F46-B990-C5E8CB5E2676}"/>
      </w:docPartPr>
      <w:docPartBody>
        <w:p w:rsidR="00D13D2C" w:rsidRDefault="003D37E4" w:rsidP="003D37E4">
          <w:pPr>
            <w:pStyle w:val="5FC95C0126F4AE43BD93CB195BF713FF"/>
          </w:pPr>
          <w:r w:rsidRPr="004B2A5A">
            <w:rPr>
              <w:rStyle w:val="PlaceholderText"/>
            </w:rPr>
            <w:t>Click here to enter text.</w:t>
          </w:r>
        </w:p>
      </w:docPartBody>
    </w:docPart>
    <w:docPart>
      <w:docPartPr>
        <w:name w:val="4EC3ED45FED18F41B8CA746197ACADD6"/>
        <w:category>
          <w:name w:val="General"/>
          <w:gallery w:val="placeholder"/>
        </w:category>
        <w:types>
          <w:type w:val="bbPlcHdr"/>
        </w:types>
        <w:behaviors>
          <w:behavior w:val="content"/>
        </w:behaviors>
        <w:guid w:val="{5742DE87-2914-6246-87BA-1C5F4D8F848D}"/>
      </w:docPartPr>
      <w:docPartBody>
        <w:p w:rsidR="00D13D2C" w:rsidRDefault="003D37E4" w:rsidP="003D37E4">
          <w:pPr>
            <w:pStyle w:val="4EC3ED45FED18F41B8CA746197ACADD6"/>
          </w:pPr>
          <w:r w:rsidRPr="004B2A5A">
            <w:rPr>
              <w:rStyle w:val="PlaceholderText"/>
            </w:rPr>
            <w:t>Click here to enter text.</w:t>
          </w:r>
        </w:p>
      </w:docPartBody>
    </w:docPart>
    <w:docPart>
      <w:docPartPr>
        <w:name w:val="D0E12847DE9618469255C210EAEB910C"/>
        <w:category>
          <w:name w:val="General"/>
          <w:gallery w:val="placeholder"/>
        </w:category>
        <w:types>
          <w:type w:val="bbPlcHdr"/>
        </w:types>
        <w:behaviors>
          <w:behavior w:val="content"/>
        </w:behaviors>
        <w:guid w:val="{72BE7500-D24D-BD43-BA64-CCCC4B901621}"/>
      </w:docPartPr>
      <w:docPartBody>
        <w:p w:rsidR="00D13D2C" w:rsidRDefault="003D37E4" w:rsidP="003D37E4">
          <w:pPr>
            <w:pStyle w:val="D0E12847DE9618469255C210EAEB910C"/>
          </w:pPr>
          <w:r w:rsidRPr="004B2A5A">
            <w:rPr>
              <w:rStyle w:val="PlaceholderText"/>
            </w:rPr>
            <w:t>Click here to enter text.</w:t>
          </w:r>
        </w:p>
      </w:docPartBody>
    </w:docPart>
    <w:docPart>
      <w:docPartPr>
        <w:name w:val="3335D24A52110F45AB55B6CF704618C8"/>
        <w:category>
          <w:name w:val="General"/>
          <w:gallery w:val="placeholder"/>
        </w:category>
        <w:types>
          <w:type w:val="bbPlcHdr"/>
        </w:types>
        <w:behaviors>
          <w:behavior w:val="content"/>
        </w:behaviors>
        <w:guid w:val="{6589936E-8529-C14B-BD41-BD83478FD3EE}"/>
      </w:docPartPr>
      <w:docPartBody>
        <w:p w:rsidR="00D13D2C" w:rsidRDefault="003D37E4" w:rsidP="003D37E4">
          <w:pPr>
            <w:pStyle w:val="3335D24A52110F45AB55B6CF704618C8"/>
          </w:pPr>
          <w:r w:rsidRPr="004B2A5A">
            <w:rPr>
              <w:rStyle w:val="PlaceholderText"/>
            </w:rPr>
            <w:t>Click here to enter text.</w:t>
          </w:r>
        </w:p>
      </w:docPartBody>
    </w:docPart>
    <w:docPart>
      <w:docPartPr>
        <w:name w:val="06E7425C90C8AD4ABD124FB3EA226D64"/>
        <w:category>
          <w:name w:val="General"/>
          <w:gallery w:val="placeholder"/>
        </w:category>
        <w:types>
          <w:type w:val="bbPlcHdr"/>
        </w:types>
        <w:behaviors>
          <w:behavior w:val="content"/>
        </w:behaviors>
        <w:guid w:val="{E70EF406-B0AD-E440-8288-7ECC5C8A052B}"/>
      </w:docPartPr>
      <w:docPartBody>
        <w:p w:rsidR="00D13D2C" w:rsidRDefault="003D37E4" w:rsidP="003D37E4">
          <w:pPr>
            <w:pStyle w:val="06E7425C90C8AD4ABD124FB3EA226D64"/>
          </w:pPr>
          <w:r w:rsidRPr="004B2A5A">
            <w:rPr>
              <w:rStyle w:val="PlaceholderText"/>
            </w:rPr>
            <w:t>Click here to enter text.</w:t>
          </w:r>
        </w:p>
      </w:docPartBody>
    </w:docPart>
    <w:docPart>
      <w:docPartPr>
        <w:name w:val="5BEF10B457A68F408D22F124306449A4"/>
        <w:category>
          <w:name w:val="General"/>
          <w:gallery w:val="placeholder"/>
        </w:category>
        <w:types>
          <w:type w:val="bbPlcHdr"/>
        </w:types>
        <w:behaviors>
          <w:behavior w:val="content"/>
        </w:behaviors>
        <w:guid w:val="{33B9F655-F2A9-F84F-96BC-FDC209C61524}"/>
      </w:docPartPr>
      <w:docPartBody>
        <w:p w:rsidR="00D13D2C" w:rsidRDefault="003D37E4" w:rsidP="003D37E4">
          <w:pPr>
            <w:pStyle w:val="5BEF10B457A68F408D22F124306449A4"/>
          </w:pPr>
          <w:r w:rsidRPr="004B2A5A">
            <w:rPr>
              <w:rStyle w:val="PlaceholderText"/>
            </w:rPr>
            <w:t>Click here to enter text.</w:t>
          </w:r>
        </w:p>
      </w:docPartBody>
    </w:docPart>
    <w:docPart>
      <w:docPartPr>
        <w:name w:val="BFD4292D77CE6E438B8F9D9243F0803C"/>
        <w:category>
          <w:name w:val="General"/>
          <w:gallery w:val="placeholder"/>
        </w:category>
        <w:types>
          <w:type w:val="bbPlcHdr"/>
        </w:types>
        <w:behaviors>
          <w:behavior w:val="content"/>
        </w:behaviors>
        <w:guid w:val="{8557FA59-CC9C-A74A-BF80-14E7169102CF}"/>
      </w:docPartPr>
      <w:docPartBody>
        <w:p w:rsidR="00D13D2C" w:rsidRDefault="003D37E4" w:rsidP="003D37E4">
          <w:pPr>
            <w:pStyle w:val="BFD4292D77CE6E438B8F9D9243F0803C"/>
          </w:pPr>
          <w:r w:rsidRPr="004B2A5A">
            <w:rPr>
              <w:rStyle w:val="PlaceholderText"/>
            </w:rPr>
            <w:t>Click here to enter text.</w:t>
          </w:r>
        </w:p>
      </w:docPartBody>
    </w:docPart>
    <w:docPart>
      <w:docPartPr>
        <w:name w:val="2E424A392CE3394AB91E86856742DAE9"/>
        <w:category>
          <w:name w:val="General"/>
          <w:gallery w:val="placeholder"/>
        </w:category>
        <w:types>
          <w:type w:val="bbPlcHdr"/>
        </w:types>
        <w:behaviors>
          <w:behavior w:val="content"/>
        </w:behaviors>
        <w:guid w:val="{D1DD327B-C806-5D43-B52B-674F079B680E}"/>
      </w:docPartPr>
      <w:docPartBody>
        <w:p w:rsidR="00D13D2C" w:rsidRDefault="003D37E4" w:rsidP="003D37E4">
          <w:pPr>
            <w:pStyle w:val="2E424A392CE3394AB91E86856742DAE9"/>
          </w:pPr>
          <w:r w:rsidRPr="004B2A5A">
            <w:rPr>
              <w:rStyle w:val="PlaceholderText"/>
            </w:rPr>
            <w:t>Click here to enter text.</w:t>
          </w:r>
        </w:p>
      </w:docPartBody>
    </w:docPart>
    <w:docPart>
      <w:docPartPr>
        <w:name w:val="4C1DC35CD63603469F18245D47BCB492"/>
        <w:category>
          <w:name w:val="General"/>
          <w:gallery w:val="placeholder"/>
        </w:category>
        <w:types>
          <w:type w:val="bbPlcHdr"/>
        </w:types>
        <w:behaviors>
          <w:behavior w:val="content"/>
        </w:behaviors>
        <w:guid w:val="{77C190AE-0BB8-3244-95B8-78C85B98CDA4}"/>
      </w:docPartPr>
      <w:docPartBody>
        <w:p w:rsidR="00D13D2C" w:rsidRDefault="003D37E4" w:rsidP="003D37E4">
          <w:pPr>
            <w:pStyle w:val="4C1DC35CD63603469F18245D47BCB492"/>
          </w:pPr>
          <w:r w:rsidRPr="004B2A5A">
            <w:rPr>
              <w:rStyle w:val="PlaceholderText"/>
            </w:rPr>
            <w:t>Click here to enter text.</w:t>
          </w:r>
        </w:p>
      </w:docPartBody>
    </w:docPart>
    <w:docPart>
      <w:docPartPr>
        <w:name w:val="7FA5E8C57110044995BFBD01EE1084FF"/>
        <w:category>
          <w:name w:val="General"/>
          <w:gallery w:val="placeholder"/>
        </w:category>
        <w:types>
          <w:type w:val="bbPlcHdr"/>
        </w:types>
        <w:behaviors>
          <w:behavior w:val="content"/>
        </w:behaviors>
        <w:guid w:val="{09C1CE42-E440-D444-97C0-C7B71A6B29B5}"/>
      </w:docPartPr>
      <w:docPartBody>
        <w:p w:rsidR="00D13D2C" w:rsidRDefault="003D37E4" w:rsidP="003D37E4">
          <w:pPr>
            <w:pStyle w:val="7FA5E8C57110044995BFBD01EE1084FF"/>
          </w:pPr>
          <w:r w:rsidRPr="004B2A5A">
            <w:rPr>
              <w:rStyle w:val="PlaceholderText"/>
            </w:rPr>
            <w:t>Click here to enter text.</w:t>
          </w:r>
        </w:p>
      </w:docPartBody>
    </w:docPart>
    <w:docPart>
      <w:docPartPr>
        <w:name w:val="F5839068229FB94DA84E2C8B9003AF22"/>
        <w:category>
          <w:name w:val="General"/>
          <w:gallery w:val="placeholder"/>
        </w:category>
        <w:types>
          <w:type w:val="bbPlcHdr"/>
        </w:types>
        <w:behaviors>
          <w:behavior w:val="content"/>
        </w:behaviors>
        <w:guid w:val="{B903F5A7-6C9F-034B-A75C-BDD62A676C9D}"/>
      </w:docPartPr>
      <w:docPartBody>
        <w:p w:rsidR="00D13D2C" w:rsidRDefault="003D37E4" w:rsidP="003D37E4">
          <w:pPr>
            <w:pStyle w:val="F5839068229FB94DA84E2C8B9003AF22"/>
          </w:pPr>
          <w:r w:rsidRPr="004B2A5A">
            <w:rPr>
              <w:rStyle w:val="PlaceholderText"/>
            </w:rPr>
            <w:t>Click here to enter text.</w:t>
          </w:r>
        </w:p>
      </w:docPartBody>
    </w:docPart>
    <w:docPart>
      <w:docPartPr>
        <w:name w:val="37A8623A180EFD47AB62D0F3AA2CB77F"/>
        <w:category>
          <w:name w:val="General"/>
          <w:gallery w:val="placeholder"/>
        </w:category>
        <w:types>
          <w:type w:val="bbPlcHdr"/>
        </w:types>
        <w:behaviors>
          <w:behavior w:val="content"/>
        </w:behaviors>
        <w:guid w:val="{322773CB-3536-C442-818C-EB9DDEBCB3A2}"/>
      </w:docPartPr>
      <w:docPartBody>
        <w:p w:rsidR="00D13D2C" w:rsidRDefault="003D37E4" w:rsidP="003D37E4">
          <w:pPr>
            <w:pStyle w:val="37A8623A180EFD47AB62D0F3AA2CB77F"/>
          </w:pPr>
          <w:r w:rsidRPr="004B2A5A">
            <w:rPr>
              <w:rStyle w:val="PlaceholderText"/>
            </w:rPr>
            <w:t>Click here to enter text.</w:t>
          </w:r>
        </w:p>
      </w:docPartBody>
    </w:docPart>
    <w:docPart>
      <w:docPartPr>
        <w:name w:val="CCED6CECC5544244917A168464127141"/>
        <w:category>
          <w:name w:val="General"/>
          <w:gallery w:val="placeholder"/>
        </w:category>
        <w:types>
          <w:type w:val="bbPlcHdr"/>
        </w:types>
        <w:behaviors>
          <w:behavior w:val="content"/>
        </w:behaviors>
        <w:guid w:val="{BB647A51-C47A-6A4F-892D-8A46A5B40609}"/>
      </w:docPartPr>
      <w:docPartBody>
        <w:p w:rsidR="00D13D2C" w:rsidRDefault="003D37E4" w:rsidP="003D37E4">
          <w:pPr>
            <w:pStyle w:val="CCED6CECC5544244917A168464127141"/>
          </w:pPr>
          <w:r w:rsidRPr="004B2A5A">
            <w:rPr>
              <w:rStyle w:val="PlaceholderText"/>
            </w:rPr>
            <w:t>Click here to enter text.</w:t>
          </w:r>
        </w:p>
      </w:docPartBody>
    </w:docPart>
    <w:docPart>
      <w:docPartPr>
        <w:name w:val="A6A0ECC99C06E946AE9AF887F55CB741"/>
        <w:category>
          <w:name w:val="General"/>
          <w:gallery w:val="placeholder"/>
        </w:category>
        <w:types>
          <w:type w:val="bbPlcHdr"/>
        </w:types>
        <w:behaviors>
          <w:behavior w:val="content"/>
        </w:behaviors>
        <w:guid w:val="{65F454B7-9CED-4B4C-BB61-2E403C581EA3}"/>
      </w:docPartPr>
      <w:docPartBody>
        <w:p w:rsidR="00D13D2C" w:rsidRDefault="003D37E4" w:rsidP="003D37E4">
          <w:pPr>
            <w:pStyle w:val="A6A0ECC99C06E946AE9AF887F55CB741"/>
          </w:pPr>
          <w:r w:rsidRPr="004B2A5A">
            <w:rPr>
              <w:rStyle w:val="PlaceholderText"/>
            </w:rPr>
            <w:t>Click here to enter text.</w:t>
          </w:r>
        </w:p>
      </w:docPartBody>
    </w:docPart>
    <w:docPart>
      <w:docPartPr>
        <w:name w:val="DAB464B7FBFE1242B6A5F08818966DD0"/>
        <w:category>
          <w:name w:val="General"/>
          <w:gallery w:val="placeholder"/>
        </w:category>
        <w:types>
          <w:type w:val="bbPlcHdr"/>
        </w:types>
        <w:behaviors>
          <w:behavior w:val="content"/>
        </w:behaviors>
        <w:guid w:val="{1F273599-CB00-F345-B248-2A292667CBEE}"/>
      </w:docPartPr>
      <w:docPartBody>
        <w:p w:rsidR="00D13D2C" w:rsidRDefault="003D37E4" w:rsidP="003D37E4">
          <w:pPr>
            <w:pStyle w:val="DAB464B7FBFE1242B6A5F08818966DD0"/>
          </w:pPr>
          <w:r w:rsidRPr="004B2A5A">
            <w:rPr>
              <w:rStyle w:val="PlaceholderText"/>
            </w:rPr>
            <w:t>Click here to enter text.</w:t>
          </w:r>
        </w:p>
      </w:docPartBody>
    </w:docPart>
    <w:docPart>
      <w:docPartPr>
        <w:name w:val="03D37F9ACD93D3499FB95FAF02C3C683"/>
        <w:category>
          <w:name w:val="General"/>
          <w:gallery w:val="placeholder"/>
        </w:category>
        <w:types>
          <w:type w:val="bbPlcHdr"/>
        </w:types>
        <w:behaviors>
          <w:behavior w:val="content"/>
        </w:behaviors>
        <w:guid w:val="{B9CA258C-70B9-DB42-BF0A-9096FAC80602}"/>
      </w:docPartPr>
      <w:docPartBody>
        <w:p w:rsidR="00D13D2C" w:rsidRDefault="003D37E4" w:rsidP="003D37E4">
          <w:pPr>
            <w:pStyle w:val="03D37F9ACD93D3499FB95FAF02C3C683"/>
          </w:pPr>
          <w:r w:rsidRPr="004B2A5A">
            <w:rPr>
              <w:rStyle w:val="PlaceholderText"/>
            </w:rPr>
            <w:t>Click here to enter text.</w:t>
          </w:r>
        </w:p>
      </w:docPartBody>
    </w:docPart>
    <w:docPart>
      <w:docPartPr>
        <w:name w:val="56AB1C25FFAEB34D9B0140EFD9760AA9"/>
        <w:category>
          <w:name w:val="General"/>
          <w:gallery w:val="placeholder"/>
        </w:category>
        <w:types>
          <w:type w:val="bbPlcHdr"/>
        </w:types>
        <w:behaviors>
          <w:behavior w:val="content"/>
        </w:behaviors>
        <w:guid w:val="{05DD4275-D749-3147-B6BA-BCEC333A0F0B}"/>
      </w:docPartPr>
      <w:docPartBody>
        <w:p w:rsidR="00D13D2C" w:rsidRDefault="003D37E4" w:rsidP="003D37E4">
          <w:pPr>
            <w:pStyle w:val="56AB1C25FFAEB34D9B0140EFD9760AA9"/>
          </w:pPr>
          <w:r w:rsidRPr="004B2A5A">
            <w:rPr>
              <w:rStyle w:val="PlaceholderText"/>
            </w:rPr>
            <w:t>Click here to enter text.</w:t>
          </w:r>
        </w:p>
      </w:docPartBody>
    </w:docPart>
    <w:docPart>
      <w:docPartPr>
        <w:name w:val="18423EE6699247E2B3F2CA88C2D26F78"/>
        <w:category>
          <w:name w:val="General"/>
          <w:gallery w:val="placeholder"/>
        </w:category>
        <w:types>
          <w:type w:val="bbPlcHdr"/>
        </w:types>
        <w:behaviors>
          <w:behavior w:val="content"/>
        </w:behaviors>
        <w:guid w:val="{EF3F9AD0-220B-4447-8BC4-7CC605090FB7}"/>
      </w:docPartPr>
      <w:docPartBody>
        <w:p w:rsidR="00000000" w:rsidRDefault="0008751E" w:rsidP="0008751E">
          <w:pPr>
            <w:pStyle w:val="18423EE6699247E2B3F2CA88C2D26F78"/>
          </w:pPr>
          <w:r w:rsidRPr="004B2A5A">
            <w:rPr>
              <w:rStyle w:val="PlaceholderText"/>
            </w:rPr>
            <w:t>Click here to enter text.</w:t>
          </w:r>
        </w:p>
      </w:docPartBody>
    </w:docPart>
    <w:docPart>
      <w:docPartPr>
        <w:name w:val="AC9A2FF7F99142F383B1835C70C2AD97"/>
        <w:category>
          <w:name w:val="General"/>
          <w:gallery w:val="placeholder"/>
        </w:category>
        <w:types>
          <w:type w:val="bbPlcHdr"/>
        </w:types>
        <w:behaviors>
          <w:behavior w:val="content"/>
        </w:behaviors>
        <w:guid w:val="{AD1774AF-259C-4432-A993-98B88B282AB3}"/>
      </w:docPartPr>
      <w:docPartBody>
        <w:p w:rsidR="00000000" w:rsidRDefault="0008751E" w:rsidP="0008751E">
          <w:pPr>
            <w:pStyle w:val="AC9A2FF7F99142F383B1835C70C2AD97"/>
          </w:pPr>
          <w:r w:rsidRPr="004B2A5A">
            <w:rPr>
              <w:rStyle w:val="PlaceholderText"/>
            </w:rPr>
            <w:t>Click here to enter text.</w:t>
          </w:r>
        </w:p>
      </w:docPartBody>
    </w:docPart>
    <w:docPart>
      <w:docPartPr>
        <w:name w:val="90E48EC2728F4D28A744F7EB337A64D2"/>
        <w:category>
          <w:name w:val="General"/>
          <w:gallery w:val="placeholder"/>
        </w:category>
        <w:types>
          <w:type w:val="bbPlcHdr"/>
        </w:types>
        <w:behaviors>
          <w:behavior w:val="content"/>
        </w:behaviors>
        <w:guid w:val="{7EF346D5-7C2E-4614-A1C7-022073653D3A}"/>
      </w:docPartPr>
      <w:docPartBody>
        <w:p w:rsidR="00000000" w:rsidRDefault="0008751E" w:rsidP="0008751E">
          <w:pPr>
            <w:pStyle w:val="90E48EC2728F4D28A744F7EB337A64D2"/>
          </w:pPr>
          <w:r w:rsidRPr="004B2A5A">
            <w:rPr>
              <w:rStyle w:val="PlaceholderText"/>
            </w:rPr>
            <w:t>Click here to enter text.</w:t>
          </w:r>
        </w:p>
      </w:docPartBody>
    </w:docPart>
    <w:docPart>
      <w:docPartPr>
        <w:name w:val="9D0252141FBC48E5A4AE8360F05AA32D"/>
        <w:category>
          <w:name w:val="General"/>
          <w:gallery w:val="placeholder"/>
        </w:category>
        <w:types>
          <w:type w:val="bbPlcHdr"/>
        </w:types>
        <w:behaviors>
          <w:behavior w:val="content"/>
        </w:behaviors>
        <w:guid w:val="{8BF5E72F-CB49-4CDD-B720-C1D61A05A96A}"/>
      </w:docPartPr>
      <w:docPartBody>
        <w:p w:rsidR="00000000" w:rsidRDefault="0008751E" w:rsidP="0008751E">
          <w:pPr>
            <w:pStyle w:val="9D0252141FBC48E5A4AE8360F05AA32D"/>
          </w:pPr>
          <w:r w:rsidRPr="004B2A5A">
            <w:rPr>
              <w:rStyle w:val="PlaceholderText"/>
            </w:rPr>
            <w:t>Click here to enter text.</w:t>
          </w:r>
        </w:p>
      </w:docPartBody>
    </w:docPart>
    <w:docPart>
      <w:docPartPr>
        <w:name w:val="696EA9D170D04A66A38F9EFAB433F638"/>
        <w:category>
          <w:name w:val="General"/>
          <w:gallery w:val="placeholder"/>
        </w:category>
        <w:types>
          <w:type w:val="bbPlcHdr"/>
        </w:types>
        <w:behaviors>
          <w:behavior w:val="content"/>
        </w:behaviors>
        <w:guid w:val="{6DDA2D8F-2801-4099-B529-24E74F1AC32E}"/>
      </w:docPartPr>
      <w:docPartBody>
        <w:p w:rsidR="00000000" w:rsidRDefault="0008751E" w:rsidP="0008751E">
          <w:pPr>
            <w:pStyle w:val="696EA9D170D04A66A38F9EFAB433F638"/>
          </w:pPr>
          <w:r w:rsidRPr="004B2A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Gungsuh">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7E4"/>
    <w:rsid w:val="0008751E"/>
    <w:rsid w:val="00091BD7"/>
    <w:rsid w:val="003D37E4"/>
    <w:rsid w:val="004A1636"/>
    <w:rsid w:val="00696A08"/>
    <w:rsid w:val="00CA70B6"/>
    <w:rsid w:val="00D05687"/>
    <w:rsid w:val="00D13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751E"/>
    <w:rPr>
      <w:color w:val="808080"/>
    </w:rPr>
  </w:style>
  <w:style w:type="paragraph" w:customStyle="1" w:styleId="64DF7BDC4BF7BF459D2BEB3436545BBB">
    <w:name w:val="64DF7BDC4BF7BF459D2BEB3436545BBB"/>
    <w:rsid w:val="003D37E4"/>
  </w:style>
  <w:style w:type="paragraph" w:customStyle="1" w:styleId="0115EC82981042458C8364ABA0C0C91D">
    <w:name w:val="0115EC82981042458C8364ABA0C0C91D"/>
    <w:rsid w:val="003D37E4"/>
  </w:style>
  <w:style w:type="paragraph" w:customStyle="1" w:styleId="9A5653D49528274181D61569F556CF39">
    <w:name w:val="9A5653D49528274181D61569F556CF39"/>
    <w:rsid w:val="003D37E4"/>
  </w:style>
  <w:style w:type="paragraph" w:customStyle="1" w:styleId="865BF211A1FA2340A7BF966CB4EE88BE">
    <w:name w:val="865BF211A1FA2340A7BF966CB4EE88BE"/>
    <w:rsid w:val="003D37E4"/>
  </w:style>
  <w:style w:type="paragraph" w:customStyle="1" w:styleId="951844CDE6FDB1469716451DAD852DE6">
    <w:name w:val="951844CDE6FDB1469716451DAD852DE6"/>
    <w:rsid w:val="003D37E4"/>
  </w:style>
  <w:style w:type="paragraph" w:customStyle="1" w:styleId="7CFF46086C86914F8C6F8E2169637970">
    <w:name w:val="7CFF46086C86914F8C6F8E2169637970"/>
    <w:rsid w:val="003D37E4"/>
  </w:style>
  <w:style w:type="paragraph" w:customStyle="1" w:styleId="B72C73AD7E04A14793154E7C992F8696">
    <w:name w:val="B72C73AD7E04A14793154E7C992F8696"/>
    <w:rsid w:val="003D37E4"/>
  </w:style>
  <w:style w:type="paragraph" w:customStyle="1" w:styleId="2397DB340061084990D453EB44F0C918">
    <w:name w:val="2397DB340061084990D453EB44F0C918"/>
    <w:rsid w:val="003D37E4"/>
  </w:style>
  <w:style w:type="paragraph" w:customStyle="1" w:styleId="C4C276961746C244A472D1DCFBA4F362">
    <w:name w:val="C4C276961746C244A472D1DCFBA4F362"/>
    <w:rsid w:val="003D37E4"/>
  </w:style>
  <w:style w:type="paragraph" w:customStyle="1" w:styleId="88B6B66436BBB7488711BB1C2609252A">
    <w:name w:val="88B6B66436BBB7488711BB1C2609252A"/>
    <w:rsid w:val="003D37E4"/>
  </w:style>
  <w:style w:type="paragraph" w:customStyle="1" w:styleId="BBFCBF7C0BC56946AC5FCA2E43BAAA77">
    <w:name w:val="BBFCBF7C0BC56946AC5FCA2E43BAAA77"/>
    <w:rsid w:val="003D37E4"/>
  </w:style>
  <w:style w:type="paragraph" w:customStyle="1" w:styleId="72F38B8E770B37438185873B4E8457FC">
    <w:name w:val="72F38B8E770B37438185873B4E8457FC"/>
    <w:rsid w:val="003D37E4"/>
  </w:style>
  <w:style w:type="paragraph" w:customStyle="1" w:styleId="F13FC6528C846144A80520C83F95EDB9">
    <w:name w:val="F13FC6528C846144A80520C83F95EDB9"/>
    <w:rsid w:val="003D37E4"/>
  </w:style>
  <w:style w:type="paragraph" w:customStyle="1" w:styleId="9428E1ED95975241A2EBFAB3E33814CF">
    <w:name w:val="9428E1ED95975241A2EBFAB3E33814CF"/>
    <w:rsid w:val="003D37E4"/>
  </w:style>
  <w:style w:type="paragraph" w:customStyle="1" w:styleId="10D57681C9A01E4C9AE553C4284BDCA1">
    <w:name w:val="10D57681C9A01E4C9AE553C4284BDCA1"/>
    <w:rsid w:val="003D37E4"/>
  </w:style>
  <w:style w:type="paragraph" w:customStyle="1" w:styleId="73B4CA0719829C44B55C2435BB944FB0">
    <w:name w:val="73B4CA0719829C44B55C2435BB944FB0"/>
    <w:rsid w:val="003D37E4"/>
  </w:style>
  <w:style w:type="paragraph" w:customStyle="1" w:styleId="AF78F84ED72295418B2B05C3AE09B580">
    <w:name w:val="AF78F84ED72295418B2B05C3AE09B580"/>
    <w:rsid w:val="003D37E4"/>
  </w:style>
  <w:style w:type="paragraph" w:customStyle="1" w:styleId="12161C9A09A54241A9580FEF1F8A689A">
    <w:name w:val="12161C9A09A54241A9580FEF1F8A689A"/>
    <w:rsid w:val="003D37E4"/>
  </w:style>
  <w:style w:type="paragraph" w:customStyle="1" w:styleId="3ABFEBD7B888F64AA98A3684423074C7">
    <w:name w:val="3ABFEBD7B888F64AA98A3684423074C7"/>
    <w:rsid w:val="003D37E4"/>
  </w:style>
  <w:style w:type="paragraph" w:customStyle="1" w:styleId="7153BEE4EAFB3448A87ABA8B5F85A7D8">
    <w:name w:val="7153BEE4EAFB3448A87ABA8B5F85A7D8"/>
    <w:rsid w:val="003D37E4"/>
  </w:style>
  <w:style w:type="paragraph" w:customStyle="1" w:styleId="ECBFC84D63D9CC438D413501C9865A03">
    <w:name w:val="ECBFC84D63D9CC438D413501C9865A03"/>
    <w:rsid w:val="003D37E4"/>
  </w:style>
  <w:style w:type="paragraph" w:customStyle="1" w:styleId="0D1C3521B910E54DB6A5EE6ABEA8CDEE">
    <w:name w:val="0D1C3521B910E54DB6A5EE6ABEA8CDEE"/>
    <w:rsid w:val="003D37E4"/>
  </w:style>
  <w:style w:type="paragraph" w:customStyle="1" w:styleId="EA85964EEC390B418062215D8331D94C">
    <w:name w:val="EA85964EEC390B418062215D8331D94C"/>
    <w:rsid w:val="003D37E4"/>
  </w:style>
  <w:style w:type="paragraph" w:customStyle="1" w:styleId="F9648C68A9835740BE9E1C3EB42784C9">
    <w:name w:val="F9648C68A9835740BE9E1C3EB42784C9"/>
    <w:rsid w:val="003D37E4"/>
  </w:style>
  <w:style w:type="paragraph" w:customStyle="1" w:styleId="99D827E5A0F02845A57E8031ECAB1414">
    <w:name w:val="99D827E5A0F02845A57E8031ECAB1414"/>
    <w:rsid w:val="003D37E4"/>
  </w:style>
  <w:style w:type="paragraph" w:customStyle="1" w:styleId="BE59FCFC1AFAE8489D4D9F92CC9169E1">
    <w:name w:val="BE59FCFC1AFAE8489D4D9F92CC9169E1"/>
    <w:rsid w:val="003D37E4"/>
  </w:style>
  <w:style w:type="paragraph" w:customStyle="1" w:styleId="9E9D176FC7B3B5429E8A8DE3078103EC">
    <w:name w:val="9E9D176FC7B3B5429E8A8DE3078103EC"/>
    <w:rsid w:val="003D37E4"/>
  </w:style>
  <w:style w:type="paragraph" w:customStyle="1" w:styleId="A5B6A0B47D19E5448E72E348C84C589D">
    <w:name w:val="A5B6A0B47D19E5448E72E348C84C589D"/>
    <w:rsid w:val="003D37E4"/>
  </w:style>
  <w:style w:type="paragraph" w:customStyle="1" w:styleId="21E74D95FCC935478FD5E0825C6114C4">
    <w:name w:val="21E74D95FCC935478FD5E0825C6114C4"/>
    <w:rsid w:val="003D37E4"/>
  </w:style>
  <w:style w:type="paragraph" w:customStyle="1" w:styleId="4336CD94FCE306458D4C1CA2355F863F">
    <w:name w:val="4336CD94FCE306458D4C1CA2355F863F"/>
    <w:rsid w:val="003D37E4"/>
  </w:style>
  <w:style w:type="paragraph" w:customStyle="1" w:styleId="484A8BFD4324DC4AB94C4FA3676C351C">
    <w:name w:val="484A8BFD4324DC4AB94C4FA3676C351C"/>
    <w:rsid w:val="003D37E4"/>
  </w:style>
  <w:style w:type="paragraph" w:customStyle="1" w:styleId="DBC781A567DED544AA39F75BD00C59A2">
    <w:name w:val="DBC781A567DED544AA39F75BD00C59A2"/>
    <w:rsid w:val="003D37E4"/>
  </w:style>
  <w:style w:type="paragraph" w:customStyle="1" w:styleId="67F5B19990C63E48966445F5F97EB795">
    <w:name w:val="67F5B19990C63E48966445F5F97EB795"/>
    <w:rsid w:val="003D37E4"/>
  </w:style>
  <w:style w:type="paragraph" w:customStyle="1" w:styleId="B3F20632A4F0D944A39007D38626EED3">
    <w:name w:val="B3F20632A4F0D944A39007D38626EED3"/>
    <w:rsid w:val="003D37E4"/>
  </w:style>
  <w:style w:type="paragraph" w:customStyle="1" w:styleId="F0839B25FD6F4749809A2B4D885CE4E8">
    <w:name w:val="F0839B25FD6F4749809A2B4D885CE4E8"/>
    <w:rsid w:val="003D37E4"/>
  </w:style>
  <w:style w:type="paragraph" w:customStyle="1" w:styleId="B26F3B807699A34EA97171F2B7230401">
    <w:name w:val="B26F3B807699A34EA97171F2B7230401"/>
    <w:rsid w:val="003D37E4"/>
  </w:style>
  <w:style w:type="paragraph" w:customStyle="1" w:styleId="87B6B3A75F5579439680629FB26E37CC">
    <w:name w:val="87B6B3A75F5579439680629FB26E37CC"/>
    <w:rsid w:val="003D37E4"/>
  </w:style>
  <w:style w:type="paragraph" w:customStyle="1" w:styleId="D166662C2E70CC4F8DF4D59173F0BD71">
    <w:name w:val="D166662C2E70CC4F8DF4D59173F0BD71"/>
    <w:rsid w:val="003D37E4"/>
  </w:style>
  <w:style w:type="paragraph" w:customStyle="1" w:styleId="D585E88B3630914391395A1D208C8E99">
    <w:name w:val="D585E88B3630914391395A1D208C8E99"/>
    <w:rsid w:val="003D37E4"/>
  </w:style>
  <w:style w:type="paragraph" w:customStyle="1" w:styleId="E5352678AAFC0649A0285600AE473851">
    <w:name w:val="E5352678AAFC0649A0285600AE473851"/>
    <w:rsid w:val="003D37E4"/>
  </w:style>
  <w:style w:type="paragraph" w:customStyle="1" w:styleId="A90A1C483859314BAC2D1A2FCB398220">
    <w:name w:val="A90A1C483859314BAC2D1A2FCB398220"/>
    <w:rsid w:val="003D37E4"/>
  </w:style>
  <w:style w:type="paragraph" w:customStyle="1" w:styleId="35320D993FDC4144AE75053F5800A5B4">
    <w:name w:val="35320D993FDC4144AE75053F5800A5B4"/>
    <w:rsid w:val="003D37E4"/>
  </w:style>
  <w:style w:type="paragraph" w:customStyle="1" w:styleId="E7B65FBBDC4BF5448E0E34130EF9DF51">
    <w:name w:val="E7B65FBBDC4BF5448E0E34130EF9DF51"/>
    <w:rsid w:val="003D37E4"/>
  </w:style>
  <w:style w:type="paragraph" w:customStyle="1" w:styleId="9DE73A710DBEE84DA937B82774520015">
    <w:name w:val="9DE73A710DBEE84DA937B82774520015"/>
    <w:rsid w:val="003D37E4"/>
  </w:style>
  <w:style w:type="paragraph" w:customStyle="1" w:styleId="7068AE2D8DA95E4EB98833015D8E29AC">
    <w:name w:val="7068AE2D8DA95E4EB98833015D8E29AC"/>
    <w:rsid w:val="003D37E4"/>
  </w:style>
  <w:style w:type="paragraph" w:customStyle="1" w:styleId="B9D718BE1EBDFF4588198A90B8B3ECF5">
    <w:name w:val="B9D718BE1EBDFF4588198A90B8B3ECF5"/>
    <w:rsid w:val="003D37E4"/>
  </w:style>
  <w:style w:type="paragraph" w:customStyle="1" w:styleId="82AF650083259C41ADC9F00C577605C7">
    <w:name w:val="82AF650083259C41ADC9F00C577605C7"/>
    <w:rsid w:val="003D37E4"/>
  </w:style>
  <w:style w:type="paragraph" w:customStyle="1" w:styleId="71315D0313CAD0418E6F8DAB1DD0CA7F">
    <w:name w:val="71315D0313CAD0418E6F8DAB1DD0CA7F"/>
    <w:rsid w:val="003D37E4"/>
  </w:style>
  <w:style w:type="paragraph" w:customStyle="1" w:styleId="81F5D33001765E4D98A2085237D0AF02">
    <w:name w:val="81F5D33001765E4D98A2085237D0AF02"/>
    <w:rsid w:val="003D37E4"/>
  </w:style>
  <w:style w:type="paragraph" w:customStyle="1" w:styleId="731EA93E5F9B3941A726495218152445">
    <w:name w:val="731EA93E5F9B3941A726495218152445"/>
    <w:rsid w:val="003D37E4"/>
  </w:style>
  <w:style w:type="paragraph" w:customStyle="1" w:styleId="D3895113EFC107479AF17A1A49D4C1FB">
    <w:name w:val="D3895113EFC107479AF17A1A49D4C1FB"/>
    <w:rsid w:val="003D37E4"/>
  </w:style>
  <w:style w:type="paragraph" w:customStyle="1" w:styleId="44B5713CCA16AF459E1EA3256F69526B">
    <w:name w:val="44B5713CCA16AF459E1EA3256F69526B"/>
    <w:rsid w:val="003D37E4"/>
  </w:style>
  <w:style w:type="paragraph" w:customStyle="1" w:styleId="9C0E3428381C234DB4E58AB986945135">
    <w:name w:val="9C0E3428381C234DB4E58AB986945135"/>
    <w:rsid w:val="003D37E4"/>
  </w:style>
  <w:style w:type="paragraph" w:customStyle="1" w:styleId="9E52717053DA704A85C639A77FF9CCC2">
    <w:name w:val="9E52717053DA704A85C639A77FF9CCC2"/>
    <w:rsid w:val="003D37E4"/>
  </w:style>
  <w:style w:type="paragraph" w:customStyle="1" w:styleId="0123C61CE34FF2479CE256CC31718F0B">
    <w:name w:val="0123C61CE34FF2479CE256CC31718F0B"/>
    <w:rsid w:val="003D37E4"/>
  </w:style>
  <w:style w:type="paragraph" w:customStyle="1" w:styleId="9444D2926A703942A2CD4E0001625E8B">
    <w:name w:val="9444D2926A703942A2CD4E0001625E8B"/>
    <w:rsid w:val="003D37E4"/>
  </w:style>
  <w:style w:type="paragraph" w:customStyle="1" w:styleId="047304277300B94493D56A69D460CE5D">
    <w:name w:val="047304277300B94493D56A69D460CE5D"/>
    <w:rsid w:val="003D37E4"/>
  </w:style>
  <w:style w:type="paragraph" w:customStyle="1" w:styleId="87E68007DB884E49B458DDDC2CAE8CE7">
    <w:name w:val="87E68007DB884E49B458DDDC2CAE8CE7"/>
    <w:rsid w:val="003D37E4"/>
  </w:style>
  <w:style w:type="paragraph" w:customStyle="1" w:styleId="010E0D55188ADA4E96BEB86512312947">
    <w:name w:val="010E0D55188ADA4E96BEB86512312947"/>
    <w:rsid w:val="003D37E4"/>
  </w:style>
  <w:style w:type="paragraph" w:customStyle="1" w:styleId="7182816FBF449142B3784DEFC84E0F79">
    <w:name w:val="7182816FBF449142B3784DEFC84E0F79"/>
    <w:rsid w:val="003D37E4"/>
  </w:style>
  <w:style w:type="paragraph" w:customStyle="1" w:styleId="C84E2ED31BB0D5458A3BA5C3F8784FC9">
    <w:name w:val="C84E2ED31BB0D5458A3BA5C3F8784FC9"/>
    <w:rsid w:val="003D37E4"/>
  </w:style>
  <w:style w:type="paragraph" w:customStyle="1" w:styleId="57C9FDDFF76E114783309308CBAF7FBD">
    <w:name w:val="57C9FDDFF76E114783309308CBAF7FBD"/>
    <w:rsid w:val="003D37E4"/>
  </w:style>
  <w:style w:type="paragraph" w:customStyle="1" w:styleId="1EB22D1A14F7D84A9CB68929E13004EF">
    <w:name w:val="1EB22D1A14F7D84A9CB68929E13004EF"/>
    <w:rsid w:val="003D37E4"/>
  </w:style>
  <w:style w:type="paragraph" w:customStyle="1" w:styleId="355D35B2C3E1954DA9A1C5B43A1ACC55">
    <w:name w:val="355D35B2C3E1954DA9A1C5B43A1ACC55"/>
    <w:rsid w:val="003D37E4"/>
  </w:style>
  <w:style w:type="paragraph" w:customStyle="1" w:styleId="9BBC08CCD1993B4E85359FED7232E9CD">
    <w:name w:val="9BBC08CCD1993B4E85359FED7232E9CD"/>
    <w:rsid w:val="003D37E4"/>
  </w:style>
  <w:style w:type="paragraph" w:customStyle="1" w:styleId="343C9A625608B840B0BFEA14BBEBD237">
    <w:name w:val="343C9A625608B840B0BFEA14BBEBD237"/>
    <w:rsid w:val="003D37E4"/>
  </w:style>
  <w:style w:type="paragraph" w:customStyle="1" w:styleId="B73A81BEFE3C004F8EDE17CAE78778F8">
    <w:name w:val="B73A81BEFE3C004F8EDE17CAE78778F8"/>
    <w:rsid w:val="003D37E4"/>
  </w:style>
  <w:style w:type="paragraph" w:customStyle="1" w:styleId="6E2F55DE073C9A48A3946846787A1599">
    <w:name w:val="6E2F55DE073C9A48A3946846787A1599"/>
    <w:rsid w:val="003D37E4"/>
  </w:style>
  <w:style w:type="paragraph" w:customStyle="1" w:styleId="F7D0A4F6F33D034CB477BD46A4403B37">
    <w:name w:val="F7D0A4F6F33D034CB477BD46A4403B37"/>
    <w:rsid w:val="003D37E4"/>
  </w:style>
  <w:style w:type="paragraph" w:customStyle="1" w:styleId="1C88BE314409BA409F9EAA50241389C5">
    <w:name w:val="1C88BE314409BA409F9EAA50241389C5"/>
    <w:rsid w:val="003D37E4"/>
  </w:style>
  <w:style w:type="paragraph" w:customStyle="1" w:styleId="5FC95C0126F4AE43BD93CB195BF713FF">
    <w:name w:val="5FC95C0126F4AE43BD93CB195BF713FF"/>
    <w:rsid w:val="003D37E4"/>
  </w:style>
  <w:style w:type="paragraph" w:customStyle="1" w:styleId="4EC3ED45FED18F41B8CA746197ACADD6">
    <w:name w:val="4EC3ED45FED18F41B8CA746197ACADD6"/>
    <w:rsid w:val="003D37E4"/>
  </w:style>
  <w:style w:type="paragraph" w:customStyle="1" w:styleId="D0E12847DE9618469255C210EAEB910C">
    <w:name w:val="D0E12847DE9618469255C210EAEB910C"/>
    <w:rsid w:val="003D37E4"/>
  </w:style>
  <w:style w:type="paragraph" w:customStyle="1" w:styleId="3335D24A52110F45AB55B6CF704618C8">
    <w:name w:val="3335D24A52110F45AB55B6CF704618C8"/>
    <w:rsid w:val="003D37E4"/>
  </w:style>
  <w:style w:type="paragraph" w:customStyle="1" w:styleId="06E7425C90C8AD4ABD124FB3EA226D64">
    <w:name w:val="06E7425C90C8AD4ABD124FB3EA226D64"/>
    <w:rsid w:val="003D37E4"/>
  </w:style>
  <w:style w:type="paragraph" w:customStyle="1" w:styleId="5BEF10B457A68F408D22F124306449A4">
    <w:name w:val="5BEF10B457A68F408D22F124306449A4"/>
    <w:rsid w:val="003D37E4"/>
  </w:style>
  <w:style w:type="paragraph" w:customStyle="1" w:styleId="BFD4292D77CE6E438B8F9D9243F0803C">
    <w:name w:val="BFD4292D77CE6E438B8F9D9243F0803C"/>
    <w:rsid w:val="003D37E4"/>
  </w:style>
  <w:style w:type="paragraph" w:customStyle="1" w:styleId="2E424A392CE3394AB91E86856742DAE9">
    <w:name w:val="2E424A392CE3394AB91E86856742DAE9"/>
    <w:rsid w:val="003D37E4"/>
  </w:style>
  <w:style w:type="paragraph" w:customStyle="1" w:styleId="4C1DC35CD63603469F18245D47BCB492">
    <w:name w:val="4C1DC35CD63603469F18245D47BCB492"/>
    <w:rsid w:val="003D37E4"/>
  </w:style>
  <w:style w:type="paragraph" w:customStyle="1" w:styleId="7FA5E8C57110044995BFBD01EE1084FF">
    <w:name w:val="7FA5E8C57110044995BFBD01EE1084FF"/>
    <w:rsid w:val="003D37E4"/>
  </w:style>
  <w:style w:type="paragraph" w:customStyle="1" w:styleId="F5839068229FB94DA84E2C8B9003AF22">
    <w:name w:val="F5839068229FB94DA84E2C8B9003AF22"/>
    <w:rsid w:val="003D37E4"/>
  </w:style>
  <w:style w:type="paragraph" w:customStyle="1" w:styleId="37A8623A180EFD47AB62D0F3AA2CB77F">
    <w:name w:val="37A8623A180EFD47AB62D0F3AA2CB77F"/>
    <w:rsid w:val="003D37E4"/>
  </w:style>
  <w:style w:type="paragraph" w:customStyle="1" w:styleId="CCED6CECC5544244917A168464127141">
    <w:name w:val="CCED6CECC5544244917A168464127141"/>
    <w:rsid w:val="003D37E4"/>
  </w:style>
  <w:style w:type="paragraph" w:customStyle="1" w:styleId="A6A0ECC99C06E946AE9AF887F55CB741">
    <w:name w:val="A6A0ECC99C06E946AE9AF887F55CB741"/>
    <w:rsid w:val="003D37E4"/>
  </w:style>
  <w:style w:type="paragraph" w:customStyle="1" w:styleId="F85627355066704AB9040B5CC8494520">
    <w:name w:val="F85627355066704AB9040B5CC8494520"/>
    <w:rsid w:val="003D37E4"/>
  </w:style>
  <w:style w:type="paragraph" w:customStyle="1" w:styleId="DAB464B7FBFE1242B6A5F08818966DD0">
    <w:name w:val="DAB464B7FBFE1242B6A5F08818966DD0"/>
    <w:rsid w:val="003D37E4"/>
  </w:style>
  <w:style w:type="paragraph" w:customStyle="1" w:styleId="03D37F9ACD93D3499FB95FAF02C3C683">
    <w:name w:val="03D37F9ACD93D3499FB95FAF02C3C683"/>
    <w:rsid w:val="003D37E4"/>
  </w:style>
  <w:style w:type="paragraph" w:customStyle="1" w:styleId="56AB1C25FFAEB34D9B0140EFD9760AA9">
    <w:name w:val="56AB1C25FFAEB34D9B0140EFD9760AA9"/>
    <w:rsid w:val="003D37E4"/>
  </w:style>
  <w:style w:type="paragraph" w:customStyle="1" w:styleId="18423EE6699247E2B3F2CA88C2D26F78">
    <w:name w:val="18423EE6699247E2B3F2CA88C2D26F78"/>
    <w:rsid w:val="0008751E"/>
    <w:pPr>
      <w:spacing w:after="160" w:line="259" w:lineRule="auto"/>
    </w:pPr>
    <w:rPr>
      <w:kern w:val="2"/>
      <w:sz w:val="22"/>
      <w:szCs w:val="22"/>
      <w14:ligatures w14:val="standardContextual"/>
    </w:rPr>
  </w:style>
  <w:style w:type="paragraph" w:customStyle="1" w:styleId="AC9A2FF7F99142F383B1835C70C2AD97">
    <w:name w:val="AC9A2FF7F99142F383B1835C70C2AD97"/>
    <w:rsid w:val="0008751E"/>
    <w:pPr>
      <w:spacing w:after="160" w:line="259" w:lineRule="auto"/>
    </w:pPr>
    <w:rPr>
      <w:kern w:val="2"/>
      <w:sz w:val="22"/>
      <w:szCs w:val="22"/>
      <w14:ligatures w14:val="standardContextual"/>
    </w:rPr>
  </w:style>
  <w:style w:type="paragraph" w:customStyle="1" w:styleId="90E48EC2728F4D28A744F7EB337A64D2">
    <w:name w:val="90E48EC2728F4D28A744F7EB337A64D2"/>
    <w:rsid w:val="0008751E"/>
    <w:pPr>
      <w:spacing w:after="160" w:line="259" w:lineRule="auto"/>
    </w:pPr>
    <w:rPr>
      <w:kern w:val="2"/>
      <w:sz w:val="22"/>
      <w:szCs w:val="22"/>
      <w14:ligatures w14:val="standardContextual"/>
    </w:rPr>
  </w:style>
  <w:style w:type="paragraph" w:customStyle="1" w:styleId="9D0252141FBC48E5A4AE8360F05AA32D">
    <w:name w:val="9D0252141FBC48E5A4AE8360F05AA32D"/>
    <w:rsid w:val="0008751E"/>
    <w:pPr>
      <w:spacing w:after="160" w:line="259" w:lineRule="auto"/>
    </w:pPr>
    <w:rPr>
      <w:kern w:val="2"/>
      <w:sz w:val="22"/>
      <w:szCs w:val="22"/>
      <w14:ligatures w14:val="standardContextual"/>
    </w:rPr>
  </w:style>
  <w:style w:type="paragraph" w:customStyle="1" w:styleId="696EA9D170D04A66A38F9EFAB433F638">
    <w:name w:val="696EA9D170D04A66A38F9EFAB433F638"/>
    <w:rsid w:val="0008751E"/>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Style_Guide_Assessment_Packet_2018</Template>
  <TotalTime>226</TotalTime>
  <Pages>10</Pages>
  <Words>1377</Words>
  <Characters>7854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Blue</dc:creator>
  <cp:keywords/>
  <dc:description/>
  <cp:lastModifiedBy>Amanda Murphy</cp:lastModifiedBy>
  <cp:revision>10</cp:revision>
  <cp:lastPrinted>2018-11-09T21:59:00Z</cp:lastPrinted>
  <dcterms:created xsi:type="dcterms:W3CDTF">2021-01-05T20:41:00Z</dcterms:created>
  <dcterms:modified xsi:type="dcterms:W3CDTF">2023-05-05T20:40:00Z</dcterms:modified>
</cp:coreProperties>
</file>